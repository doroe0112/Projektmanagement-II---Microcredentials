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65C05" w14:textId="77777777" w:rsidR="00B1184D" w:rsidRDefault="00B1184D"/>
    <w:p w14:paraId="05895ED8" w14:textId="77777777" w:rsidR="009B3166" w:rsidRDefault="009B3166" w:rsidP="009B3166">
      <w:pPr>
        <w:spacing w:line="240" w:lineRule="auto"/>
        <w:jc w:val="center"/>
        <w:rPr>
          <w:color w:val="7F7F7F" w:themeColor="text1" w:themeTint="80"/>
        </w:rPr>
      </w:pPr>
    </w:p>
    <w:p w14:paraId="0E714672" w14:textId="77777777" w:rsidR="009B3166" w:rsidRDefault="009B3166" w:rsidP="009B3166">
      <w:pPr>
        <w:spacing w:line="240" w:lineRule="auto"/>
        <w:jc w:val="center"/>
        <w:rPr>
          <w:color w:val="7F7F7F" w:themeColor="text1" w:themeTint="80"/>
        </w:rPr>
      </w:pPr>
    </w:p>
    <w:p w14:paraId="5E3BC232" w14:textId="02082B49" w:rsidR="00B1184D" w:rsidRDefault="009B3166" w:rsidP="009B3166">
      <w:pPr>
        <w:spacing w:line="240" w:lineRule="auto"/>
        <w:jc w:val="center"/>
      </w:pPr>
      <w:r w:rsidRPr="00FB1255">
        <w:rPr>
          <w:color w:val="7F7F7F" w:themeColor="text1" w:themeTint="80"/>
        </w:rPr>
        <w:t>Benjamin Ulrich</w:t>
      </w:r>
      <w:r>
        <w:rPr>
          <w:color w:val="7F7F7F" w:themeColor="text1" w:themeTint="80"/>
        </w:rPr>
        <w:t xml:space="preserve">   </w:t>
      </w:r>
      <w:r w:rsidRPr="00FB1255">
        <w:rPr>
          <w:color w:val="7F7F7F" w:themeColor="text1" w:themeTint="80"/>
        </w:rPr>
        <w:t>-</w:t>
      </w:r>
      <w:r>
        <w:rPr>
          <w:color w:val="7F7F7F" w:themeColor="text1" w:themeTint="80"/>
        </w:rPr>
        <w:t xml:space="preserve">   </w:t>
      </w:r>
      <w:r w:rsidRPr="00FB1255">
        <w:rPr>
          <w:color w:val="7F7F7F" w:themeColor="text1" w:themeTint="80"/>
        </w:rPr>
        <w:t>Dominik Rödler</w:t>
      </w:r>
      <w:r>
        <w:rPr>
          <w:color w:val="7F7F7F" w:themeColor="text1" w:themeTint="80"/>
        </w:rPr>
        <w:t xml:space="preserve">   </w:t>
      </w:r>
      <w:r w:rsidRPr="00FB1255">
        <w:rPr>
          <w:color w:val="7F7F7F" w:themeColor="text1" w:themeTint="80"/>
        </w:rPr>
        <w:t>-</w:t>
      </w:r>
      <w:r>
        <w:rPr>
          <w:color w:val="7F7F7F" w:themeColor="text1" w:themeTint="80"/>
        </w:rPr>
        <w:t xml:space="preserve">   </w:t>
      </w:r>
      <w:r w:rsidRPr="00FB1255">
        <w:rPr>
          <w:color w:val="7F7F7F" w:themeColor="text1" w:themeTint="80"/>
        </w:rPr>
        <w:t xml:space="preserve">Marko </w:t>
      </w:r>
      <w:proofErr w:type="spellStart"/>
      <w:r w:rsidRPr="00FB1255">
        <w:rPr>
          <w:color w:val="7F7F7F" w:themeColor="text1" w:themeTint="80"/>
        </w:rPr>
        <w:t>Salig</w:t>
      </w:r>
      <w:proofErr w:type="spellEnd"/>
    </w:p>
    <w:p w14:paraId="3595DF6B" w14:textId="77777777" w:rsidR="00B1184D" w:rsidRDefault="00000000" w:rsidP="009B3166">
      <w:pPr>
        <w:pStyle w:val="Titel"/>
      </w:pPr>
      <w:proofErr w:type="spellStart"/>
      <w:r>
        <w:t>Projektmanagement</w:t>
      </w:r>
      <w:proofErr w:type="spellEnd"/>
      <w:r>
        <w:t xml:space="preserve"> II</w:t>
      </w:r>
      <w:r>
        <w:br/>
      </w:r>
      <w:r>
        <w:rPr>
          <w:rStyle w:val="berschrift2Zchn"/>
        </w:rPr>
        <w:t>Projekt „Microcredentials-Ausbildungsplan“</w:t>
      </w:r>
    </w:p>
    <w:p w14:paraId="734FBD37" w14:textId="01918584" w:rsidR="00FB1255" w:rsidRPr="00FB1255" w:rsidRDefault="00FB1255" w:rsidP="00FB1255">
      <w:pPr>
        <w:pStyle w:val="berschrift2"/>
        <w:spacing w:line="720" w:lineRule="auto"/>
        <w:rPr>
          <w:sz w:val="36"/>
          <w:szCs w:val="36"/>
        </w:rPr>
      </w:pPr>
      <w:r w:rsidRPr="00FB1255">
        <w:rPr>
          <w:sz w:val="36"/>
          <w:szCs w:val="36"/>
        </w:rPr>
        <w:t>Coach: Fr. Prof. Berkling</w:t>
      </w:r>
    </w:p>
    <w:p w14:paraId="12669D52" w14:textId="551AD606" w:rsidR="00B1184D" w:rsidRPr="00FB1255" w:rsidRDefault="00B1184D">
      <w:pPr>
        <w:jc w:val="center"/>
        <w:rPr>
          <w:rFonts w:asciiTheme="majorHAnsi" w:hAnsiTheme="majorHAnsi" w:cstheme="majorHAnsi"/>
          <w:color w:val="7F7F7F" w:themeColor="text1" w:themeTint="80"/>
        </w:rPr>
      </w:pPr>
    </w:p>
    <w:p w14:paraId="05AE0EF6" w14:textId="77777777" w:rsidR="00B1184D" w:rsidRDefault="00B1184D">
      <w:pPr>
        <w:pageBreakBefore/>
      </w:pPr>
    </w:p>
    <w:p w14:paraId="0180A161" w14:textId="77777777" w:rsidR="00B1184D" w:rsidRDefault="00B1184D">
      <w:pPr>
        <w:jc w:val="center"/>
      </w:pPr>
    </w:p>
    <w:p w14:paraId="3EBBA795" w14:textId="77777777" w:rsidR="00B1184D" w:rsidRDefault="00B1184D">
      <w:pPr>
        <w:jc w:val="center"/>
      </w:pPr>
    </w:p>
    <w:p w14:paraId="4018D273" w14:textId="77777777" w:rsidR="00B1184D" w:rsidRDefault="00B1184D">
      <w:pPr>
        <w:jc w:val="center"/>
      </w:pPr>
    </w:p>
    <w:p w14:paraId="134E6A7C" w14:textId="77777777" w:rsidR="00B1184D" w:rsidRDefault="00B1184D">
      <w:pPr>
        <w:jc w:val="center"/>
      </w:pPr>
    </w:p>
    <w:p w14:paraId="4257CF51" w14:textId="77777777" w:rsidR="00B1184D" w:rsidRDefault="00B1184D">
      <w:pPr>
        <w:jc w:val="center"/>
      </w:pPr>
    </w:p>
    <w:p w14:paraId="08019513" w14:textId="25B2D33B" w:rsidR="00B1184D" w:rsidRDefault="00B1184D">
      <w:pPr>
        <w:jc w:val="center"/>
      </w:pPr>
    </w:p>
    <w:p w14:paraId="585E434B" w14:textId="33486B50" w:rsidR="009B3166" w:rsidRDefault="009B3166">
      <w:pPr>
        <w:jc w:val="center"/>
      </w:pPr>
    </w:p>
    <w:p w14:paraId="7C49B872" w14:textId="3335EC32" w:rsidR="009B3166" w:rsidRDefault="009B3166">
      <w:pPr>
        <w:jc w:val="center"/>
      </w:pPr>
    </w:p>
    <w:p w14:paraId="36B2FA87" w14:textId="77777777" w:rsidR="009B3166" w:rsidRDefault="009B3166">
      <w:pPr>
        <w:jc w:val="center"/>
      </w:pPr>
    </w:p>
    <w:p w14:paraId="3FC0B938" w14:textId="77777777" w:rsidR="00B1184D" w:rsidRDefault="00B1184D">
      <w:pPr>
        <w:jc w:val="center"/>
      </w:pPr>
    </w:p>
    <w:p w14:paraId="5F8E5F7A" w14:textId="77777777" w:rsidR="00B1184D" w:rsidRDefault="00000000">
      <w:pPr>
        <w:jc w:val="center"/>
      </w:pPr>
      <w:r>
        <w:rPr>
          <w:b/>
        </w:rPr>
        <w:t>Zieldefinition:</w:t>
      </w:r>
    </w:p>
    <w:p w14:paraId="73F1A5C2" w14:textId="77777777" w:rsidR="00B1184D" w:rsidRDefault="00000000">
      <w:pPr>
        <w:jc w:val="center"/>
      </w:pPr>
      <w:r>
        <w:t xml:space="preserve">Aufgrund einer Umfrage bei den betreuenden Firmen in den Studiengängen Informatik und Wirtschaftsinformatik der DHBW Mosbach und Bad Mergentheim haben wir Informationen über Skills für </w:t>
      </w:r>
      <w:proofErr w:type="spellStart"/>
      <w:r>
        <w:t>Microcredentials</w:t>
      </w:r>
      <w:proofErr w:type="spellEnd"/>
      <w:r>
        <w:t xml:space="preserve"> aus der Praxisphase. Basierend darauf möchten wir einen einheitlichen Ausbildungsplan erstellen, der über eine Web-Anwendung individuell konfigurierbar sein soll. Bei der Konfiguration soll das Semester, der Studiengang und aktuelle Trends von vergangenen Jahren, sowie anderen Firmen ersichtlich sein.</w:t>
      </w:r>
    </w:p>
    <w:p w14:paraId="3E48CE57" w14:textId="77777777" w:rsidR="00B1184D" w:rsidRDefault="00B1184D">
      <w:pPr>
        <w:jc w:val="center"/>
      </w:pPr>
    </w:p>
    <w:p w14:paraId="0A20BEC5" w14:textId="77777777" w:rsidR="00B1184D" w:rsidRDefault="00000000">
      <w:pPr>
        <w:jc w:val="center"/>
        <w:rPr>
          <w:color w:val="A6A6A6"/>
        </w:rPr>
        <w:sectPr w:rsidR="00B1184D">
          <w:footerReference w:type="default" r:id="rId6"/>
          <w:pgSz w:w="11906" w:h="16838"/>
          <w:pgMar w:top="1417" w:right="1417" w:bottom="1134" w:left="1417" w:header="708" w:footer="708" w:gutter="0"/>
          <w:cols w:space="720"/>
        </w:sectPr>
      </w:pPr>
      <w:r>
        <w:rPr>
          <w:color w:val="A6A6A6"/>
        </w:rPr>
        <w:t>Wir werden uns in unserem Projekt nach Absprache mit Fr. Prof Berkling überwiegend auf das User Interface fokussieren (festgelegt am 05.05.2023).</w:t>
      </w:r>
    </w:p>
    <w:p w14:paraId="254332E8" w14:textId="77777777" w:rsidR="00B1184D" w:rsidRDefault="00000000">
      <w:pPr>
        <w:sectPr w:rsidR="00B1184D">
          <w:footerReference w:type="default" r:id="rId7"/>
          <w:pgSz w:w="16838" w:h="11906" w:orient="landscape"/>
          <w:pgMar w:top="1417" w:right="1417" w:bottom="1417" w:left="1134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57AFE9E6" wp14:editId="12AD0F6C">
                <wp:simplePos x="0" y="0"/>
                <wp:positionH relativeFrom="page">
                  <wp:posOffset>497177</wp:posOffset>
                </wp:positionH>
                <wp:positionV relativeFrom="paragraph">
                  <wp:posOffset>-2871</wp:posOffset>
                </wp:positionV>
                <wp:extent cx="9694733" cy="6511944"/>
                <wp:effectExtent l="0" t="0" r="20767" b="22206"/>
                <wp:wrapNone/>
                <wp:docPr id="1" name="Diagramm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94733" cy="6511944"/>
                          <a:chOff x="0" y="0"/>
                          <a:chExt cx="9694733" cy="6511944"/>
                        </a:xfrm>
                      </wpg:grpSpPr>
                      <wps:wsp>
                        <wps:cNvPr id="2" name="Freihandform: Form 2"/>
                        <wps:cNvSpPr/>
                        <wps:spPr>
                          <a:xfrm>
                            <a:off x="0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4F7C3782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1.1  Initialisierung</w:t>
                              </w:r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3" name="Freihandform: Form 3"/>
                        <wps:cNvSpPr/>
                        <wps:spPr>
                          <a:xfrm>
                            <a:off x="133585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" name="Freihandform: Form 4"/>
                        <wps:cNvSpPr/>
                        <wps:spPr>
                          <a:xfrm>
                            <a:off x="277466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87D2E9F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1.1.1  Zieldefinition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5" name="Freihandform: Form 5"/>
                        <wps:cNvSpPr/>
                        <wps:spPr>
                          <a:xfrm>
                            <a:off x="133585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6" name="Freihandform: Form 6"/>
                        <wps:cNvSpPr/>
                        <wps:spPr>
                          <a:xfrm>
                            <a:off x="277466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40732B7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1.1.2  Team Organisieren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7" name="Freihandform: Form 7"/>
                        <wps:cNvSpPr/>
                        <wps:spPr>
                          <a:xfrm>
                            <a:off x="133585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8" name="Freihandform: Form 8"/>
                        <wps:cNvSpPr/>
                        <wps:spPr>
                          <a:xfrm>
                            <a:off x="277466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BBCFF4D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1.1.3  Werkzeuge aussuchen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9" name="Freihandform: Form 9"/>
                        <wps:cNvSpPr/>
                        <wps:spPr>
                          <a:xfrm>
                            <a:off x="133585" y="667895"/>
                            <a:ext cx="143880" cy="30055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005513"/>
                              <a:gd name="f5" fmla="*/ f0 1 143879"/>
                              <a:gd name="f6" fmla="*/ f1 1 300551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005513"/>
                              <a:gd name="f14" fmla="*/ 0 1 f12"/>
                              <a:gd name="f15" fmla="*/ 143879 1 f12"/>
                              <a:gd name="f16" fmla="*/ 0 1 f13"/>
                              <a:gd name="f17" fmla="*/ 300551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00551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0" name="Freihandform: Form 10"/>
                        <wps:cNvSpPr/>
                        <wps:spPr>
                          <a:xfrm>
                            <a:off x="277466" y="3339461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77FF055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1.1.4 Features und Design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11" name="Freihandform: Form 11"/>
                        <wps:cNvSpPr/>
                        <wps:spPr>
                          <a:xfrm>
                            <a:off x="1669731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E2C242B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1.2  Projektmanagement</w:t>
                              </w:r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12" name="Freihandform: Form 12"/>
                        <wps:cNvSpPr/>
                        <wps:spPr>
                          <a:xfrm>
                            <a:off x="1803316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3" name="Freihandform: Form 13"/>
                        <wps:cNvSpPr/>
                        <wps:spPr>
                          <a:xfrm>
                            <a:off x="1947187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C96F30E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1.2.1  PSP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14" name="Freihandform: Form 14"/>
                        <wps:cNvSpPr/>
                        <wps:spPr>
                          <a:xfrm>
                            <a:off x="1803316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5" name="Freihandform: Form 15"/>
                        <wps:cNvSpPr/>
                        <wps:spPr>
                          <a:xfrm>
                            <a:off x="1947187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C755CCE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1.2.2  Kritischer Pfad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16" name="Freihandform: Form 16"/>
                        <wps:cNvSpPr/>
                        <wps:spPr>
                          <a:xfrm>
                            <a:off x="1803316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7" name="Freihandform: Form 17"/>
                        <wps:cNvSpPr/>
                        <wps:spPr>
                          <a:xfrm>
                            <a:off x="1947187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802572D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1.2.3  Zeitplanung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18" name="Freihandform: Form 18"/>
                        <wps:cNvSpPr/>
                        <wps:spPr>
                          <a:xfrm>
                            <a:off x="1803316" y="667895"/>
                            <a:ext cx="143880" cy="30055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005513"/>
                              <a:gd name="f5" fmla="*/ f0 1 143879"/>
                              <a:gd name="f6" fmla="*/ f1 1 300551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005513"/>
                              <a:gd name="f14" fmla="*/ 0 1 f12"/>
                              <a:gd name="f15" fmla="*/ 143879 1 f12"/>
                              <a:gd name="f16" fmla="*/ 0 1 f13"/>
                              <a:gd name="f17" fmla="*/ 300551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00551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19" name="Freihandform: Form 19"/>
                        <wps:cNvSpPr/>
                        <wps:spPr>
                          <a:xfrm>
                            <a:off x="1947187" y="3339461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5FED3AD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1.2.4  Ressourcen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20" name="Freihandform: Form 20"/>
                        <wps:cNvSpPr/>
                        <wps:spPr>
                          <a:xfrm>
                            <a:off x="3339462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2DF8C88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1.3  Recherche</w:t>
                              </w:r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21" name="Freihandform: Form 21"/>
                        <wps:cNvSpPr/>
                        <wps:spPr>
                          <a:xfrm>
                            <a:off x="3473038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2" name="Freihandform: Form 22"/>
                        <wps:cNvSpPr/>
                        <wps:spPr>
                          <a:xfrm>
                            <a:off x="3616918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744011C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1.3.1  Literatur MC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23" name="Freihandform: Form 23"/>
                        <wps:cNvSpPr/>
                        <wps:spPr>
                          <a:xfrm>
                            <a:off x="3473038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4" name="Freihandform: Form 24"/>
                        <wps:cNvSpPr/>
                        <wps:spPr>
                          <a:xfrm>
                            <a:off x="3616918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C73D471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1.3.2  Programmiersprache wählen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25" name="Freihandform: Form 25"/>
                        <wps:cNvSpPr/>
                        <wps:spPr>
                          <a:xfrm>
                            <a:off x="3473038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6" name="Freihandform: Form 26"/>
                        <wps:cNvSpPr/>
                        <wps:spPr>
                          <a:xfrm>
                            <a:off x="3616918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3EA3DBE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1.3.3  Framework- wählen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27" name="Freihandform: Form 27"/>
                        <wps:cNvSpPr/>
                        <wps:spPr>
                          <a:xfrm>
                            <a:off x="5009193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5A221A9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1.4  Durchführung</w:t>
                              </w:r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28" name="Freihandform: Form 28"/>
                        <wps:cNvSpPr/>
                        <wps:spPr>
                          <a:xfrm>
                            <a:off x="5142769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29" name="Freihandform: Form 29"/>
                        <wps:cNvSpPr/>
                        <wps:spPr>
                          <a:xfrm>
                            <a:off x="5286649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AF2CF07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1.4.1  Daten verarbeiten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30" name="Freihandform: Form 30"/>
                        <wps:cNvSpPr/>
                        <wps:spPr>
                          <a:xfrm>
                            <a:off x="5142769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1" name="Freihandform: Form 31"/>
                        <wps:cNvSpPr/>
                        <wps:spPr>
                          <a:xfrm>
                            <a:off x="5286649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C75CE42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1.4.2  Design Prototyp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32" name="Freihandform: Form 32"/>
                        <wps:cNvSpPr/>
                        <wps:spPr>
                          <a:xfrm>
                            <a:off x="5142769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3" name="Freihandform: Form 33"/>
                        <wps:cNvSpPr/>
                        <wps:spPr>
                          <a:xfrm>
                            <a:off x="5286649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234B716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1.4.3  Datenbank einrichten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34" name="Freihandform: Form 34"/>
                        <wps:cNvSpPr/>
                        <wps:spPr>
                          <a:xfrm>
                            <a:off x="5142769" y="667895"/>
                            <a:ext cx="143880" cy="30055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005513"/>
                              <a:gd name="f5" fmla="*/ f0 1 143879"/>
                              <a:gd name="f6" fmla="*/ f1 1 300551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005513"/>
                              <a:gd name="f14" fmla="*/ 0 1 f12"/>
                              <a:gd name="f15" fmla="*/ 143879 1 f12"/>
                              <a:gd name="f16" fmla="*/ 0 1 f13"/>
                              <a:gd name="f17" fmla="*/ 300551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00551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5" name="Freihandform: Form 35"/>
                        <wps:cNvSpPr/>
                        <wps:spPr>
                          <a:xfrm>
                            <a:off x="5286649" y="3339461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54B660AC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1.4.4  Daten einpflegen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36" name="Freihandform: Form 36"/>
                        <wps:cNvSpPr/>
                        <wps:spPr>
                          <a:xfrm>
                            <a:off x="5142769" y="667895"/>
                            <a:ext cx="143880" cy="384037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840378"/>
                              <a:gd name="f5" fmla="*/ f0 1 143879"/>
                              <a:gd name="f6" fmla="*/ f1 1 38403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840378"/>
                              <a:gd name="f14" fmla="*/ 0 1 f12"/>
                              <a:gd name="f15" fmla="*/ 143879 1 f12"/>
                              <a:gd name="f16" fmla="*/ 0 1 f13"/>
                              <a:gd name="f17" fmla="*/ 38403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84037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7" name="Freihandform: Form 37"/>
                        <wps:cNvSpPr/>
                        <wps:spPr>
                          <a:xfrm>
                            <a:off x="5286649" y="4174327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BED0214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1.4.5  Coding Frontend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38" name="Freihandform: Form 38"/>
                        <wps:cNvSpPr/>
                        <wps:spPr>
                          <a:xfrm>
                            <a:off x="5142769" y="667895"/>
                            <a:ext cx="143880" cy="4675244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4675243"/>
                              <a:gd name="f5" fmla="*/ f0 1 143879"/>
                              <a:gd name="f6" fmla="*/ f1 1 467524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4675243"/>
                              <a:gd name="f14" fmla="*/ 0 1 f12"/>
                              <a:gd name="f15" fmla="*/ 143879 1 f12"/>
                              <a:gd name="f16" fmla="*/ 0 1 f13"/>
                              <a:gd name="f17" fmla="*/ 467524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467524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39" name="Freihandform: Form 39"/>
                        <wps:cNvSpPr/>
                        <wps:spPr>
                          <a:xfrm>
                            <a:off x="5286649" y="5009192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683F4E5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1.4.6 Coding Backend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40" name="Freihandform: Form 40"/>
                        <wps:cNvSpPr/>
                        <wps:spPr>
                          <a:xfrm>
                            <a:off x="5142769" y="667895"/>
                            <a:ext cx="143880" cy="5510110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510108"/>
                              <a:gd name="f5" fmla="*/ f0 1 143879"/>
                              <a:gd name="f6" fmla="*/ f1 1 551010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510108"/>
                              <a:gd name="f14" fmla="*/ 0 1 f12"/>
                              <a:gd name="f15" fmla="*/ 143879 1 f12"/>
                              <a:gd name="f16" fmla="*/ 0 1 f13"/>
                              <a:gd name="f17" fmla="*/ 551010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51010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1" name="Freihandform: Form 41"/>
                        <wps:cNvSpPr/>
                        <wps:spPr>
                          <a:xfrm>
                            <a:off x="5286649" y="5844058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A8E99ED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1.4.7 Doku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42" name="Freihandform: Form 42"/>
                        <wps:cNvSpPr/>
                        <wps:spPr>
                          <a:xfrm>
                            <a:off x="6678924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6C48CEBC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1.5  Kontrolle</w:t>
                              </w:r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43" name="Freihandform: Form 43"/>
                        <wps:cNvSpPr/>
                        <wps:spPr>
                          <a:xfrm>
                            <a:off x="6812500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4" name="Freihandform: Form 44"/>
                        <wps:cNvSpPr/>
                        <wps:spPr>
                          <a:xfrm>
                            <a:off x="6956380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0B4A4C5B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1.5.1  </w:t>
                              </w:r>
                              <w:proofErr w:type="spell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Testing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45" name="Freihandform: Form 45"/>
                        <wps:cNvSpPr/>
                        <wps:spPr>
                          <a:xfrm>
                            <a:off x="6812500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6" name="Freihandform: Form 46"/>
                        <wps:cNvSpPr/>
                        <wps:spPr>
                          <a:xfrm>
                            <a:off x="6956380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491BD59A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1.5.2  Jour fixe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47" name="Freihandform: Form 47"/>
                        <wps:cNvSpPr/>
                        <wps:spPr>
                          <a:xfrm>
                            <a:off x="6812500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48" name="Freihandform: Form 48"/>
                        <wps:cNvSpPr/>
                        <wps:spPr>
                          <a:xfrm>
                            <a:off x="6956380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2D5885F9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1.5.3  Rücksprache mit Stakeholdern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49" name="Freihandform: Form 49"/>
                        <wps:cNvSpPr/>
                        <wps:spPr>
                          <a:xfrm>
                            <a:off x="8348655" y="0"/>
                            <a:ext cx="133578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335783"/>
                              <a:gd name="f7" fmla="val 667891"/>
                              <a:gd name="f8" fmla="val 66789"/>
                              <a:gd name="f9" fmla="val 29902"/>
                              <a:gd name="f10" fmla="val 1268994"/>
                              <a:gd name="f11" fmla="val 1305881"/>
                              <a:gd name="f12" fmla="val 601102"/>
                              <a:gd name="f13" fmla="val 637989"/>
                              <a:gd name="f14" fmla="+- 0 0 -90"/>
                              <a:gd name="f15" fmla="*/ f3 1 1335783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335783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268994 f22 1"/>
                              <a:gd name="f31" fmla="*/ 1335783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335783"/>
                              <a:gd name="f36" fmla="*/ f27 1 667891"/>
                              <a:gd name="f37" fmla="*/ f28 1 1335783"/>
                              <a:gd name="f38" fmla="*/ f29 1 667891"/>
                              <a:gd name="f39" fmla="*/ f30 1 1335783"/>
                              <a:gd name="f40" fmla="*/ f31 1 1335783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335783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46A"/>
                          </a:solidFill>
                          <a:ln w="12701" cap="flat">
                            <a:solidFill>
                              <a:srgbClr val="E7E6E6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1D2810D4" w14:textId="77777777" w:rsidR="00B1184D" w:rsidRDefault="00000000">
                              <w:pPr>
                                <w:spacing w:after="10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FFFFFF"/>
                                  <w:kern w:val="3"/>
                                  <w:sz w:val="22"/>
                                  <w:szCs w:val="22"/>
                                </w:rPr>
                                <w:t>1.6  Abschluss</w:t>
                              </w:r>
                            </w:p>
                          </w:txbxContent>
                        </wps:txbx>
                        <wps:bodyPr vert="horz" wrap="square" lIns="40517" tIns="33531" rIns="40517" bIns="33531" anchor="ctr" anchorCtr="1" compatLnSpc="0">
                          <a:noAutofit/>
                        </wps:bodyPr>
                      </wps:wsp>
                      <wps:wsp>
                        <wps:cNvPr id="50" name="Freihandform: Form 50"/>
                        <wps:cNvSpPr/>
                        <wps:spPr>
                          <a:xfrm>
                            <a:off x="8482231" y="667895"/>
                            <a:ext cx="143880" cy="500917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500918"/>
                              <a:gd name="f5" fmla="*/ f0 1 143879"/>
                              <a:gd name="f6" fmla="*/ f1 1 50091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500918"/>
                              <a:gd name="f14" fmla="*/ 0 1 f12"/>
                              <a:gd name="f15" fmla="*/ 143879 1 f12"/>
                              <a:gd name="f16" fmla="*/ 0 1 f13"/>
                              <a:gd name="f17" fmla="*/ 50091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50091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1" name="Freihandform: Form 51"/>
                        <wps:cNvSpPr/>
                        <wps:spPr>
                          <a:xfrm>
                            <a:off x="8626111" y="834865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EB4A06A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1.6.1  Reflektion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52" name="Freihandform: Form 52"/>
                        <wps:cNvSpPr/>
                        <wps:spPr>
                          <a:xfrm>
                            <a:off x="8482231" y="667895"/>
                            <a:ext cx="143880" cy="1335782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1335783"/>
                              <a:gd name="f5" fmla="*/ f0 1 143879"/>
                              <a:gd name="f6" fmla="*/ f1 1 133578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1335783"/>
                              <a:gd name="f14" fmla="*/ 0 1 f12"/>
                              <a:gd name="f15" fmla="*/ 143879 1 f12"/>
                              <a:gd name="f16" fmla="*/ 0 1 f13"/>
                              <a:gd name="f17" fmla="*/ 133578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133578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3" name="Freihandform: Form 53"/>
                        <wps:cNvSpPr/>
                        <wps:spPr>
                          <a:xfrm>
                            <a:off x="8626111" y="1669730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17A9096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1.6.2  </w:t>
                              </w:r>
                              <w:proofErr w:type="spell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Präsentations</w:t>
                              </w:r>
                              <w:proofErr w:type="spellEnd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vorbereitung</w:t>
                              </w:r>
                              <w:proofErr w:type="spellEnd"/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54" name="Freihandform: Form 54"/>
                        <wps:cNvSpPr/>
                        <wps:spPr>
                          <a:xfrm>
                            <a:off x="8482231" y="667895"/>
                            <a:ext cx="143880" cy="2170648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2170648"/>
                              <a:gd name="f5" fmla="*/ f0 1 143879"/>
                              <a:gd name="f6" fmla="*/ f1 1 217064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2170648"/>
                              <a:gd name="f14" fmla="*/ 0 1 f12"/>
                              <a:gd name="f15" fmla="*/ 143879 1 f12"/>
                              <a:gd name="f16" fmla="*/ 0 1 f13"/>
                              <a:gd name="f17" fmla="*/ 217064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217064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5" name="Freihandform: Form 55"/>
                        <wps:cNvSpPr/>
                        <wps:spPr>
                          <a:xfrm>
                            <a:off x="8626111" y="2504596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F9DECD4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1.6.3  Präsentation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56" name="Freihandform: Form 56"/>
                        <wps:cNvSpPr/>
                        <wps:spPr>
                          <a:xfrm>
                            <a:off x="8482231" y="667895"/>
                            <a:ext cx="143880" cy="3005513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005513"/>
                              <a:gd name="f5" fmla="*/ f0 1 143879"/>
                              <a:gd name="f6" fmla="*/ f1 1 3005513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005513"/>
                              <a:gd name="f14" fmla="*/ 0 1 f12"/>
                              <a:gd name="f15" fmla="*/ 143879 1 f12"/>
                              <a:gd name="f16" fmla="*/ 0 1 f13"/>
                              <a:gd name="f17" fmla="*/ 3005513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005513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7" name="Freihandform: Form 57"/>
                        <wps:cNvSpPr/>
                        <wps:spPr>
                          <a:xfrm>
                            <a:off x="8626111" y="3339461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35179781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1.6.4  Übergabe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  <wps:wsp>
                        <wps:cNvPr id="58" name="Freihandform: Form 58"/>
                        <wps:cNvSpPr/>
                        <wps:spPr>
                          <a:xfrm>
                            <a:off x="8482231" y="667895"/>
                            <a:ext cx="143880" cy="3840379"/>
                          </a:xfrm>
                          <a:custGeom>
                            <a:avLst/>
                            <a:gdLst>
                              <a:gd name="f0" fmla="val w"/>
                              <a:gd name="f1" fmla="val h"/>
                              <a:gd name="f2" fmla="val 0"/>
                              <a:gd name="f3" fmla="val 143879"/>
                              <a:gd name="f4" fmla="val 3840378"/>
                              <a:gd name="f5" fmla="*/ f0 1 143879"/>
                              <a:gd name="f6" fmla="*/ f1 1 3840378"/>
                              <a:gd name="f7" fmla="val f2"/>
                              <a:gd name="f8" fmla="val f3"/>
                              <a:gd name="f9" fmla="val f4"/>
                              <a:gd name="f10" fmla="+- f9 0 f7"/>
                              <a:gd name="f11" fmla="+- f8 0 f7"/>
                              <a:gd name="f12" fmla="*/ f11 1 143879"/>
                              <a:gd name="f13" fmla="*/ f10 1 3840378"/>
                              <a:gd name="f14" fmla="*/ 0 1 f12"/>
                              <a:gd name="f15" fmla="*/ 143879 1 f12"/>
                              <a:gd name="f16" fmla="*/ 0 1 f13"/>
                              <a:gd name="f17" fmla="*/ 3840378 1 f13"/>
                              <a:gd name="f18" fmla="*/ f14 f5 1"/>
                              <a:gd name="f19" fmla="*/ f15 f5 1"/>
                              <a:gd name="f20" fmla="*/ f17 f6 1"/>
                              <a:gd name="f21" fmla="*/ f16 f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</a:cxnLst>
                            <a:rect l="f18" t="f21" r="f19" b="f20"/>
                            <a:pathLst>
                              <a:path w="143879" h="3840378">
                                <a:moveTo>
                                  <a:pt x="f2" y="f2"/>
                                </a:moveTo>
                                <a:lnTo>
                                  <a:pt x="f2" y="f4"/>
                                </a:lnTo>
                                <a:lnTo>
                                  <a:pt x="f3" y="f4"/>
                                </a:lnTo>
                              </a:path>
                            </a:pathLst>
                          </a:custGeom>
                          <a:noFill/>
                          <a:ln w="12701" cap="flat">
                            <a:solidFill>
                              <a:srgbClr val="344153"/>
                            </a:solidFill>
                            <a:prstDash val="solid"/>
                            <a:miter/>
                          </a:ln>
                        </wps:spPr>
                        <wps:bodyPr lIns="0" tIns="0" rIns="0" bIns="0"/>
                      </wps:wsp>
                      <wps:wsp>
                        <wps:cNvPr id="59" name="Freihandform: Form 59"/>
                        <wps:cNvSpPr/>
                        <wps:spPr>
                          <a:xfrm>
                            <a:off x="8626111" y="4174327"/>
                            <a:ext cx="1068622" cy="667886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68627"/>
                              <a:gd name="f7" fmla="val 667891"/>
                              <a:gd name="f8" fmla="val 66789"/>
                              <a:gd name="f9" fmla="val 29902"/>
                              <a:gd name="f10" fmla="val 1001838"/>
                              <a:gd name="f11" fmla="val 1038725"/>
                              <a:gd name="f12" fmla="val 601102"/>
                              <a:gd name="f13" fmla="val 637989"/>
                              <a:gd name="f14" fmla="+- 0 0 -90"/>
                              <a:gd name="f15" fmla="*/ f3 1 1068627"/>
                              <a:gd name="f16" fmla="*/ f4 1 667891"/>
                              <a:gd name="f17" fmla="val f5"/>
                              <a:gd name="f18" fmla="val f6"/>
                              <a:gd name="f19" fmla="val f7"/>
                              <a:gd name="f20" fmla="*/ f14 f0 1"/>
                              <a:gd name="f21" fmla="+- f19 0 f17"/>
                              <a:gd name="f22" fmla="+- f18 0 f17"/>
                              <a:gd name="f23" fmla="*/ f20 1 f2"/>
                              <a:gd name="f24" fmla="*/ f22 1 1068627"/>
                              <a:gd name="f25" fmla="*/ f21 1 667891"/>
                              <a:gd name="f26" fmla="*/ 0 f22 1"/>
                              <a:gd name="f27" fmla="*/ 66789 f21 1"/>
                              <a:gd name="f28" fmla="*/ 66789 f22 1"/>
                              <a:gd name="f29" fmla="*/ 0 f21 1"/>
                              <a:gd name="f30" fmla="*/ 1001838 f22 1"/>
                              <a:gd name="f31" fmla="*/ 1068627 f22 1"/>
                              <a:gd name="f32" fmla="*/ 601102 f21 1"/>
                              <a:gd name="f33" fmla="*/ 667891 f21 1"/>
                              <a:gd name="f34" fmla="+- f23 0 f1"/>
                              <a:gd name="f35" fmla="*/ f26 1 1068627"/>
                              <a:gd name="f36" fmla="*/ f27 1 667891"/>
                              <a:gd name="f37" fmla="*/ f28 1 1068627"/>
                              <a:gd name="f38" fmla="*/ f29 1 667891"/>
                              <a:gd name="f39" fmla="*/ f30 1 1068627"/>
                              <a:gd name="f40" fmla="*/ f31 1 1068627"/>
                              <a:gd name="f41" fmla="*/ f32 1 667891"/>
                              <a:gd name="f42" fmla="*/ f33 1 667891"/>
                              <a:gd name="f43" fmla="*/ f17 1 f24"/>
                              <a:gd name="f44" fmla="*/ f18 1 f24"/>
                              <a:gd name="f45" fmla="*/ f17 1 f25"/>
                              <a:gd name="f46" fmla="*/ f19 1 f25"/>
                              <a:gd name="f47" fmla="*/ f35 1 f24"/>
                              <a:gd name="f48" fmla="*/ f36 1 f25"/>
                              <a:gd name="f49" fmla="*/ f37 1 f24"/>
                              <a:gd name="f50" fmla="*/ f38 1 f25"/>
                              <a:gd name="f51" fmla="*/ f39 1 f24"/>
                              <a:gd name="f52" fmla="*/ f40 1 f24"/>
                              <a:gd name="f53" fmla="*/ f41 1 f25"/>
                              <a:gd name="f54" fmla="*/ f42 1 f25"/>
                              <a:gd name="f55" fmla="*/ f43 f15 1"/>
                              <a:gd name="f56" fmla="*/ f44 f15 1"/>
                              <a:gd name="f57" fmla="*/ f46 f16 1"/>
                              <a:gd name="f58" fmla="*/ f45 f16 1"/>
                              <a:gd name="f59" fmla="*/ f47 f15 1"/>
                              <a:gd name="f60" fmla="*/ f48 f16 1"/>
                              <a:gd name="f61" fmla="*/ f49 f15 1"/>
                              <a:gd name="f62" fmla="*/ f50 f16 1"/>
                              <a:gd name="f63" fmla="*/ f51 f15 1"/>
                              <a:gd name="f64" fmla="*/ f52 f15 1"/>
                              <a:gd name="f65" fmla="*/ f53 f16 1"/>
                              <a:gd name="f66" fmla="*/ f54 f16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34">
                                <a:pos x="f59" y="f60"/>
                              </a:cxn>
                              <a:cxn ang="f34">
                                <a:pos x="f61" y="f62"/>
                              </a:cxn>
                              <a:cxn ang="f34">
                                <a:pos x="f63" y="f62"/>
                              </a:cxn>
                              <a:cxn ang="f34">
                                <a:pos x="f64" y="f60"/>
                              </a:cxn>
                              <a:cxn ang="f34">
                                <a:pos x="f64" y="f65"/>
                              </a:cxn>
                              <a:cxn ang="f34">
                                <a:pos x="f63" y="f66"/>
                              </a:cxn>
                              <a:cxn ang="f34">
                                <a:pos x="f61" y="f66"/>
                              </a:cxn>
                              <a:cxn ang="f34">
                                <a:pos x="f59" y="f65"/>
                              </a:cxn>
                              <a:cxn ang="f34">
                                <a:pos x="f59" y="f60"/>
                              </a:cxn>
                            </a:cxnLst>
                            <a:rect l="f55" t="f58" r="f56" b="f57"/>
                            <a:pathLst>
                              <a:path w="1068627" h="667891">
                                <a:moveTo>
                                  <a:pt x="f5" y="f8"/>
                                </a:moveTo>
                                <a:cubicBezTo>
                                  <a:pt x="f5" y="f9"/>
                                  <a:pt x="f9" y="f5"/>
                                  <a:pt x="f8" y="f5"/>
                                </a:cubicBezTo>
                                <a:lnTo>
                                  <a:pt x="f10" y="f5"/>
                                </a:lnTo>
                                <a:cubicBezTo>
                                  <a:pt x="f11" y="f5"/>
                                  <a:pt x="f6" y="f9"/>
                                  <a:pt x="f6" y="f8"/>
                                </a:cubicBezTo>
                                <a:lnTo>
                                  <a:pt x="f6" y="f12"/>
                                </a:lnTo>
                                <a:cubicBezTo>
                                  <a:pt x="f6" y="f13"/>
                                  <a:pt x="f11" y="f7"/>
                                  <a:pt x="f10" y="f7"/>
                                </a:cubicBezTo>
                                <a:lnTo>
                                  <a:pt x="f8" y="f7"/>
                                </a:lnTo>
                                <a:cubicBezTo>
                                  <a:pt x="f9" y="f7"/>
                                  <a:pt x="f5" y="f13"/>
                                  <a:pt x="f5" y="f12"/>
                                </a:cubicBezTo>
                                <a:lnTo>
                                  <a:pt x="f5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>
                              <a:alpha val="90000"/>
                            </a:srgbClr>
                          </a:solidFill>
                          <a:ln w="12701" cap="flat">
                            <a:solidFill>
                              <a:srgbClr val="44546A"/>
                            </a:solidFill>
                            <a:prstDash val="solid"/>
                            <a:miter/>
                          </a:ln>
                        </wps:spPr>
                        <wps:txbx>
                          <w:txbxContent>
                            <w:p w14:paraId="7C8B1424" w14:textId="77777777" w:rsidR="00B1184D" w:rsidRDefault="00000000">
                              <w:pPr>
                                <w:spacing w:after="80" w:line="216" w:lineRule="auto"/>
                                <w:jc w:val="center"/>
                                <w:rPr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eastAsia="Calibri" w:cs="Calibri"/>
                                  <w:color w:val="000000"/>
                                  <w:kern w:val="3"/>
                                  <w:sz w:val="18"/>
                                  <w:szCs w:val="18"/>
                                </w:rPr>
                                <w:t>1.6.5  Abschlusstreffen</w:t>
                              </w:r>
                            </w:p>
                          </w:txbxContent>
                        </wps:txbx>
                        <wps:bodyPr vert="horz" wrap="square" lIns="36704" tIns="30989" rIns="36704" bIns="30989" anchor="ctr" anchorCtr="1" compatLnSpc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AFE9E6" id="Diagramm 137" o:spid="_x0000_s1026" style="position:absolute;margin-left:39.15pt;margin-top:-.25pt;width:763.35pt;height:512.75pt;z-index:251802624;mso-position-horizontal-relative:page" coordsize="96947,65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">
                <v:shape id="Freihandform: Form 2" o:spid="_x0000_s1027" style="position:absolute;width:13357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4F7C3782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1.1  Initialisierung</w:t>
                        </w:r>
                      </w:p>
                    </w:txbxContent>
                  </v:textbox>
                </v:shape>
                <v:shape id="Freihandform: Form 3" o:spid="_x0000_s1028" style="position:absolute;left:1335;top:6678;width:1439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4" o:spid="_x0000_s1029" style="position:absolute;left:2774;top:8348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687D2E9F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1.1.1  Zieldefinition</w:t>
                        </w:r>
                      </w:p>
                    </w:txbxContent>
                  </v:textbox>
                </v:shape>
                <v:shape id="Freihandform: Form 5" o:spid="_x0000_s1030" style="position:absolute;left:1335;top:6678;width:1439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6" o:spid="_x0000_s1031" style="position:absolute;left:2774;top:16697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340732B7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1.1.2  Team Organisieren</w:t>
                        </w:r>
                      </w:p>
                    </w:txbxContent>
                  </v:textbox>
                </v:shape>
                <v:shape id="Freihandform: Form 7" o:spid="_x0000_s1032" style="position:absolute;left:1335;top:6678;width:1439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8" o:spid="_x0000_s1033" style="position:absolute;left:2774;top:25045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6BBCFF4D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1.1.3  Werkzeuge aussuchen</w:t>
                        </w:r>
                      </w:p>
                    </w:txbxContent>
                  </v:textbox>
                </v:shape>
                <v:shape id="Freihandform: Form 9" o:spid="_x0000_s1034" style="position:absolute;left:1335;top:6678;width:1439;height:30056;visibility:visible;mso-wrap-style:square;v-text-anchor:top" coordsize="143879,300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" path="m,l,3005513r143879,e" filled="f" strokecolor="#344153" strokeweight=".35281mm">
                  <v:stroke joinstyle="miter"/>
                  <v:path arrowok="t" o:connecttype="custom" o:connectlocs="71940,0;143880,1502757;71940,3005513;0,1502757" o:connectangles="270,0,90,180" textboxrect="0,0,143879,3005513"/>
                </v:shape>
                <v:shape id="Freihandform: Form 10" o:spid="_x0000_s1035" style="position:absolute;left:2774;top:33394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777FF055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1.1.4 Features und Design</w:t>
                        </w:r>
                      </w:p>
                    </w:txbxContent>
                  </v:textbox>
                </v:shape>
                <v:shape id="Freihandform: Form 11" o:spid="_x0000_s1036" style="position:absolute;left:16697;width:13358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1E2C242B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1.2  Projektmanagement</w:t>
                        </w:r>
                      </w:p>
                    </w:txbxContent>
                  </v:textbox>
                </v:shape>
                <v:shape id="Freihandform: Form 12" o:spid="_x0000_s1037" style="position:absolute;left:18033;top:6678;width:1438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13" o:spid="_x0000_s1038" style="position:absolute;left:19471;top:8348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6C96F30E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1.2.1  PSP</w:t>
                        </w:r>
                      </w:p>
                    </w:txbxContent>
                  </v:textbox>
                </v:shape>
                <v:shape id="Freihandform: Form 14" o:spid="_x0000_s1039" style="position:absolute;left:18033;top:6678;width:1438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15" o:spid="_x0000_s1040" style="position:absolute;left:19471;top:16697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2C755CCE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1.2.2  Kritischer Pfad</w:t>
                        </w:r>
                      </w:p>
                    </w:txbxContent>
                  </v:textbox>
                </v:shape>
                <v:shape id="Freihandform: Form 16" o:spid="_x0000_s1041" style="position:absolute;left:18033;top:6678;width:1438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17" o:spid="_x0000_s1042" style="position:absolute;left:19471;top:25045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2802572D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1.2.3  Zeitplanung</w:t>
                        </w:r>
                      </w:p>
                    </w:txbxContent>
                  </v:textbox>
                </v:shape>
                <v:shape id="Freihandform: Form 18" o:spid="_x0000_s1043" style="position:absolute;left:18033;top:6678;width:1438;height:30056;visibility:visible;mso-wrap-style:square;v-text-anchor:top" coordsize="143879,300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" path="m,l,3005513r143879,e" filled="f" strokecolor="#344153" strokeweight=".35281mm">
                  <v:stroke joinstyle="miter"/>
                  <v:path arrowok="t" o:connecttype="custom" o:connectlocs="71940,0;143880,1502757;71940,3005513;0,1502757" o:connectangles="270,0,90,180" textboxrect="0,0,143879,3005513"/>
                </v:shape>
                <v:shape id="Freihandform: Form 19" o:spid="_x0000_s1044" style="position:absolute;left:19471;top:33394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65FED3AD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1.2.4  Ressourcen</w:t>
                        </w:r>
                      </w:p>
                    </w:txbxContent>
                  </v:textbox>
                </v:shape>
                <v:shape id="Freihandform: Form 20" o:spid="_x0000_s1045" style="position:absolute;left:33394;width:13358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62DF8C88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1.3  Recherche</w:t>
                        </w:r>
                      </w:p>
                    </w:txbxContent>
                  </v:textbox>
                </v:shape>
                <v:shape id="Freihandform: Form 21" o:spid="_x0000_s1046" style="position:absolute;left:34730;top:6678;width:1439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22" o:spid="_x0000_s1047" style="position:absolute;left:36169;top:8348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0744011C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1.3.1  Literatur MC</w:t>
                        </w:r>
                      </w:p>
                    </w:txbxContent>
                  </v:textbox>
                </v:shape>
                <v:shape id="Freihandform: Form 23" o:spid="_x0000_s1048" style="position:absolute;left:34730;top:6678;width:1439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24" o:spid="_x0000_s1049" style="position:absolute;left:36169;top:16697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1C73D471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1.3.2  Programmiersprache wählen</w:t>
                        </w:r>
                      </w:p>
                    </w:txbxContent>
                  </v:textbox>
                </v:shape>
                <v:shape id="Freihandform: Form 25" o:spid="_x0000_s1050" style="position:absolute;left:34730;top:6678;width:1439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26" o:spid="_x0000_s1051" style="position:absolute;left:36169;top:25045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63EA3DBE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1.3.3  Framework- wählen</w:t>
                        </w:r>
                      </w:p>
                    </w:txbxContent>
                  </v:textbox>
                </v:shape>
                <v:shape id="Freihandform: Form 27" o:spid="_x0000_s1052" style="position:absolute;left:50091;width:13358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05A221A9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1.4  Durchführung</w:t>
                        </w:r>
                      </w:p>
                    </w:txbxContent>
                  </v:textbox>
                </v:shape>
                <v:shape id="Freihandform: Form 28" o:spid="_x0000_s1053" style="position:absolute;left:51427;top:6678;width:1439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29" o:spid="_x0000_s1054" style="position:absolute;left:52866;top:8348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5AF2CF07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1.4.1  Daten verarbeiten</w:t>
                        </w:r>
                      </w:p>
                    </w:txbxContent>
                  </v:textbox>
                </v:shape>
                <v:shape id="Freihandform: Form 30" o:spid="_x0000_s1055" style="position:absolute;left:51427;top:6678;width:1439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31" o:spid="_x0000_s1056" style="position:absolute;left:52866;top:16697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1C75CE42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1.4.2  Design Prototyp</w:t>
                        </w:r>
                      </w:p>
                    </w:txbxContent>
                  </v:textbox>
                </v:shape>
                <v:shape id="Freihandform: Form 32" o:spid="_x0000_s1057" style="position:absolute;left:51427;top:6678;width:1439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33" o:spid="_x0000_s1058" style="position:absolute;left:52866;top:25045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5234B716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1.4.3  Datenbank einrichten</w:t>
                        </w:r>
                      </w:p>
                    </w:txbxContent>
                  </v:textbox>
                </v:shape>
                <v:shape id="Freihandform: Form 34" o:spid="_x0000_s1059" style="position:absolute;left:51427;top:6678;width:1439;height:30056;visibility:visible;mso-wrap-style:square;v-text-anchor:top" coordsize="143879,300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" path="m,l,3005513r143879,e" filled="f" strokecolor="#344153" strokeweight=".35281mm">
                  <v:stroke joinstyle="miter"/>
                  <v:path arrowok="t" o:connecttype="custom" o:connectlocs="71940,0;143880,1502757;71940,3005513;0,1502757" o:connectangles="270,0,90,180" textboxrect="0,0,143879,3005513"/>
                </v:shape>
                <v:shape id="Freihandform: Form 35" o:spid="_x0000_s1060" style="position:absolute;left:52866;top:33394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54B660AC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1.4.4  Daten einpflegen</w:t>
                        </w:r>
                      </w:p>
                    </w:txbxContent>
                  </v:textbox>
                </v:shape>
                <v:shape id="Freihandform: Form 36" o:spid="_x0000_s1061" style="position:absolute;left:51427;top:6678;width:1439;height:38404;visibility:visible;mso-wrap-style:square;v-text-anchor:top" coordsize="143879,384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" path="m,l,3840378r143879,e" filled="f" strokecolor="#344153" strokeweight=".35281mm">
                  <v:stroke joinstyle="miter"/>
                  <v:path arrowok="t" o:connecttype="custom" o:connectlocs="71940,0;143880,1920190;71940,3840379;0,1920190" o:connectangles="270,0,90,180" textboxrect="0,0,143879,3840378"/>
                </v:shape>
                <v:shape id="Freihandform: Form 37" o:spid="_x0000_s1062" style="position:absolute;left:52866;top:41743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7BED0214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1.4.5  Coding Frontend</w:t>
                        </w:r>
                      </w:p>
                    </w:txbxContent>
                  </v:textbox>
                </v:shape>
                <v:shape id="Freihandform: Form 38" o:spid="_x0000_s1063" style="position:absolute;left:51427;top:6678;width:1439;height:46753;visibility:visible;mso-wrap-style:square;v-text-anchor:top" coordsize="143879,4675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" path="m,l,4675243r143879,e" filled="f" strokecolor="#344153" strokeweight=".35281mm">
                  <v:stroke joinstyle="miter"/>
                  <v:path arrowok="t" o:connecttype="custom" o:connectlocs="71940,0;143880,2337622;71940,4675244;0,2337622" o:connectangles="270,0,90,180" textboxrect="0,0,143879,4675243"/>
                </v:shape>
                <v:shape id="Freihandform: Form 39" o:spid="_x0000_s1064" style="position:absolute;left:52866;top:50091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1683F4E5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1.4.6 Coding Backend</w:t>
                        </w:r>
                      </w:p>
                    </w:txbxContent>
                  </v:textbox>
                </v:shape>
                <v:shape id="Freihandform: Form 40" o:spid="_x0000_s1065" style="position:absolute;left:51427;top:6678;width:1439;height:55102;visibility:visible;mso-wrap-style:square;v-text-anchor:top" coordsize="143879,5510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" path="m,l,5510108r143879,e" filled="f" strokecolor="#344153" strokeweight=".35281mm">
                  <v:stroke joinstyle="miter"/>
                  <v:path arrowok="t" o:connecttype="custom" o:connectlocs="71940,0;143880,2755055;71940,5510110;0,2755055" o:connectangles="270,0,90,180" textboxrect="0,0,143879,5510108"/>
                </v:shape>
                <v:shape id="Freihandform: Form 41" o:spid="_x0000_s1066" style="position:absolute;left:52866;top:58440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1A8E99ED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1.4.7 Doku</w:t>
                        </w:r>
                      </w:p>
                    </w:txbxContent>
                  </v:textbox>
                </v:shape>
                <v:shape id="Freihandform: Form 42" o:spid="_x0000_s1067" style="position:absolute;left:66789;width:13358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6C48CEBC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1.5  Kontrolle</w:t>
                        </w:r>
                      </w:p>
                    </w:txbxContent>
                  </v:textbox>
                </v:shape>
                <v:shape id="Freihandform: Form 43" o:spid="_x0000_s1068" style="position:absolute;left:68125;top:6678;width:1438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44" o:spid="_x0000_s1069" style="position:absolute;left:69563;top:8348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0B4A4C5B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1.5.1  </w:t>
                        </w:r>
                        <w:proofErr w:type="spell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Testing</w:t>
                        </w:r>
                        <w:proofErr w:type="spellEnd"/>
                      </w:p>
                    </w:txbxContent>
                  </v:textbox>
                </v:shape>
                <v:shape id="Freihandform: Form 45" o:spid="_x0000_s1070" style="position:absolute;left:68125;top:6678;width:1438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46" o:spid="_x0000_s1071" style="position:absolute;left:69563;top:16697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491BD59A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1.5.2  Jour fixe</w:t>
                        </w:r>
                      </w:p>
                    </w:txbxContent>
                  </v:textbox>
                </v:shape>
                <v:shape id="Freihandform: Form 47" o:spid="_x0000_s1072" style="position:absolute;left:68125;top:6678;width:1438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48" o:spid="_x0000_s1073" style="position:absolute;left:69563;top:25045;width:10687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2D5885F9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1.5.3  Rücksprache mit Stakeholdern</w:t>
                        </w:r>
                      </w:p>
                    </w:txbxContent>
                  </v:textbox>
                </v:shape>
                <v:shape id="Freihandform: Form 49" o:spid="_x0000_s1074" style="position:absolute;left:83486;width:13358;height:6678;visibility:visible;mso-wrap-style:square;v-text-anchor:middle-center" coordsize="1335783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" adj="-11796480,,5400" path="m,66789c,29902,29902,,66789,l1268994,v36887,,66789,29902,66789,66789l1335783,601102v,36887,-29902,66789,-66789,66789l66789,667891c29902,667891,,637989,,601102l,66789xe" fillcolor="#44546a" strokecolor="#e7e6e6" strokeweight=".35281mm">
                  <v:stroke joinstyle="miter"/>
                  <v:formulas/>
                  <v:path arrowok="t" o:connecttype="custom" o:connectlocs="667891,0;1335782,333943;667891,667886;0,333943;0,66789;66789,0;1268993,0;1335782,66789;1335782,601097;1268993,667886;66789,667886;0,601097;0,66789" o:connectangles="270,0,90,180,0,0,0,0,0,0,0,0,0" textboxrect="0,0,1335783,667891"/>
                  <v:textbox inset="1.1255mm,.93142mm,1.1255mm,.93142mm">
                    <w:txbxContent>
                      <w:p w14:paraId="1D2810D4" w14:textId="77777777" w:rsidR="00B1184D" w:rsidRDefault="00000000">
                        <w:pPr>
                          <w:spacing w:after="10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FFFFFF"/>
                            <w:kern w:val="3"/>
                            <w:sz w:val="22"/>
                            <w:szCs w:val="22"/>
                          </w:rPr>
                          <w:t>1.6  Abschluss</w:t>
                        </w:r>
                      </w:p>
                    </w:txbxContent>
                  </v:textbox>
                </v:shape>
                <v:shape id="Freihandform: Form 50" o:spid="_x0000_s1075" style="position:absolute;left:84822;top:6678;width:1439;height:5010;visibility:visible;mso-wrap-style:square;v-text-anchor:top" coordsize="143879,500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" path="m,l,500918r143879,e" filled="f" strokecolor="#344153" strokeweight=".35281mm">
                  <v:stroke joinstyle="miter"/>
                  <v:path arrowok="t" o:connecttype="custom" o:connectlocs="71940,0;143880,250459;71940,500917;0,250459" o:connectangles="270,0,90,180" textboxrect="0,0,143879,500918"/>
                </v:shape>
                <v:shape id="Freihandform: Form 51" o:spid="_x0000_s1076" style="position:absolute;left:86261;top:8348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7EB4A06A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1.6.1  Reflektion</w:t>
                        </w:r>
                      </w:p>
                    </w:txbxContent>
                  </v:textbox>
                </v:shape>
                <v:shape id="Freihandform: Form 52" o:spid="_x0000_s1077" style="position:absolute;left:84822;top:6678;width:1439;height:13358;visibility:visible;mso-wrap-style:square;v-text-anchor:top" coordsize="143879,1335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" path="m,l,1335783r143879,e" filled="f" strokecolor="#344153" strokeweight=".35281mm">
                  <v:stroke joinstyle="miter"/>
                  <v:path arrowok="t" o:connecttype="custom" o:connectlocs="71940,0;143880,667891;71940,1335782;0,667891" o:connectangles="270,0,90,180" textboxrect="0,0,143879,1335783"/>
                </v:shape>
                <v:shape id="Freihandform: Form 53" o:spid="_x0000_s1078" style="position:absolute;left:86261;top:16697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717A9096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1.6.2  </w:t>
                        </w:r>
                        <w:proofErr w:type="spell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Präsentations</w:t>
                        </w:r>
                        <w:proofErr w:type="spellEnd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vorbereitung</w:t>
                        </w:r>
                        <w:proofErr w:type="spellEnd"/>
                      </w:p>
                    </w:txbxContent>
                  </v:textbox>
                </v:shape>
                <v:shape id="Freihandform: Form 54" o:spid="_x0000_s1079" style="position:absolute;left:84822;top:6678;width:1439;height:21707;visibility:visible;mso-wrap-style:square;v-text-anchor:top" coordsize="143879,2170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" path="m,l,2170648r143879,e" filled="f" strokecolor="#344153" strokeweight=".35281mm">
                  <v:stroke joinstyle="miter"/>
                  <v:path arrowok="t" o:connecttype="custom" o:connectlocs="71940,0;143880,1085324;71940,2170648;0,1085324" o:connectangles="270,0,90,180" textboxrect="0,0,143879,2170648"/>
                </v:shape>
                <v:shape id="Freihandform: Form 55" o:spid="_x0000_s1080" style="position:absolute;left:86261;top:25045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3F9DECD4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1.6.3  Präsentation</w:t>
                        </w:r>
                      </w:p>
                    </w:txbxContent>
                  </v:textbox>
                </v:shape>
                <v:shape id="Freihandform: Form 56" o:spid="_x0000_s1081" style="position:absolute;left:84822;top:6678;width:1439;height:30056;visibility:visible;mso-wrap-style:square;v-text-anchor:top" coordsize="143879,300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" path="m,l,3005513r143879,e" filled="f" strokecolor="#344153" strokeweight=".35281mm">
                  <v:stroke joinstyle="miter"/>
                  <v:path arrowok="t" o:connecttype="custom" o:connectlocs="71940,0;143880,1502757;71940,3005513;0,1502757" o:connectangles="270,0,90,180" textboxrect="0,0,143879,3005513"/>
                </v:shape>
                <v:shape id="Freihandform: Form 57" o:spid="_x0000_s1082" style="position:absolute;left:86261;top:33394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35179781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1.6.4  Übergabe</w:t>
                        </w:r>
                      </w:p>
                    </w:txbxContent>
                  </v:textbox>
                </v:shape>
                <v:shape id="Freihandform: Form 58" o:spid="_x0000_s1083" style="position:absolute;left:84822;top:6678;width:1439;height:38404;visibility:visible;mso-wrap-style:square;v-text-anchor:top" coordsize="143879,3840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" path="m,l,3840378r143879,e" filled="f" strokecolor="#344153" strokeweight=".35281mm">
                  <v:stroke joinstyle="miter"/>
                  <v:path arrowok="t" o:connecttype="custom" o:connectlocs="71940,0;143880,1920190;71940,3840379;0,1920190" o:connectangles="270,0,90,180" textboxrect="0,0,143879,3840378"/>
                </v:shape>
                <v:shape id="Freihandform: Form 59" o:spid="_x0000_s1084" style="position:absolute;left:86261;top:41743;width:10686;height:6679;visibility:visible;mso-wrap-style:square;v-text-anchor:middle-center" coordsize="1068627,66789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" adj="-11796480,,5400" path="m,66789c,29902,29902,,66789,r935049,c1038725,,1068627,29902,1068627,66789r,534313c1068627,637989,1038725,667891,1001838,667891r-935049,c29902,667891,,637989,,601102l,66789xe" fillcolor="#e7e6e6" strokecolor="#44546a" strokeweight=".35281mm">
                  <v:fill opacity="59110f"/>
                  <v:stroke joinstyle="miter"/>
                  <v:formulas/>
                  <v:path arrowok="t" o:connecttype="custom" o:connectlocs="534311,0;1068622,333943;534311,667886;0,333943;0,66789;66789,0;1001833,0;1068622,66789;1068622,601097;1001833,667886;66789,667886;0,601097;0,66789" o:connectangles="270,0,90,180,0,0,0,0,0,0,0,0,0" textboxrect="0,0,1068627,667891"/>
                  <v:textbox inset="1.0196mm,.86081mm,1.0196mm,.86081mm">
                    <w:txbxContent>
                      <w:p w14:paraId="7C8B1424" w14:textId="77777777" w:rsidR="00B1184D" w:rsidRDefault="00000000">
                        <w:pPr>
                          <w:spacing w:after="80" w:line="216" w:lineRule="auto"/>
                          <w:jc w:val="center"/>
                          <w:rPr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eastAsia="Calibri" w:cs="Calibri"/>
                            <w:color w:val="000000"/>
                            <w:kern w:val="3"/>
                            <w:sz w:val="18"/>
                            <w:szCs w:val="18"/>
                          </w:rPr>
                          <w:t>1.6.5  Abschlusstreffen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435672C" wp14:editId="5FC3BAA8">
                <wp:simplePos x="0" y="0"/>
                <wp:positionH relativeFrom="column">
                  <wp:posOffset>1864361</wp:posOffset>
                </wp:positionH>
                <wp:positionV relativeFrom="paragraph">
                  <wp:posOffset>-804543</wp:posOffset>
                </wp:positionV>
                <wp:extent cx="5343525" cy="695328"/>
                <wp:effectExtent l="0" t="0" r="9525" b="9522"/>
                <wp:wrapNone/>
                <wp:docPr id="60" name="Rechteck: abgerundete Ecke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3525" cy="695328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2D3847"/>
                        </a:solidFill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E7EA3B2" w14:textId="77777777" w:rsidR="00B1184D" w:rsidRDefault="00000000">
                            <w:pPr>
                              <w:jc w:val="center"/>
                              <w:rPr>
                                <w:color w:val="F2F2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2F2F2"/>
                                <w:sz w:val="28"/>
                                <w:szCs w:val="28"/>
                              </w:rPr>
                              <w:t xml:space="preserve">1  </w:t>
                            </w:r>
                            <w:proofErr w:type="spellStart"/>
                            <w:r>
                              <w:rPr>
                                <w:color w:val="F2F2F2"/>
                                <w:sz w:val="28"/>
                                <w:szCs w:val="28"/>
                              </w:rPr>
                              <w:t>Microcredentials</w:t>
                            </w:r>
                            <w:proofErr w:type="spellEnd"/>
                            <w:r>
                              <w:rPr>
                                <w:color w:val="F2F2F2"/>
                                <w:sz w:val="28"/>
                                <w:szCs w:val="28"/>
                              </w:rPr>
                              <w:t>-Ausbildungsplan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5672C" id="Rechteck: abgerundete Ecken 139" o:spid="_x0000_s1085" style="position:absolute;margin-left:146.8pt;margin-top:-63.35pt;width:420.75pt;height:54.7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343525,69532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" adj="-11796480,,5400" path="m115888,at,,231776,231776,115888,,,115888l,579440at,463552,231776,695328,,579440,115888,695328l5227637,695328at5111749,463552,5343525,695328,5227637,695328,5343525,579440l5343525,115888at5111749,,5343525,231776,5343525,115888,5227637,l115888,xe" fillcolor="#2d3847" stroked="f">
                <v:stroke joinstyle="miter"/>
                <v:formulas/>
                <v:path arrowok="t" o:connecttype="custom" o:connectlocs="2671763,0;5343525,347664;2671763,695328;0,347664" o:connectangles="270,0,90,180" textboxrect="33944,33944,5309581,661384"/>
                <v:textbox>
                  <w:txbxContent>
                    <w:p w14:paraId="0E7EA3B2" w14:textId="77777777" w:rsidR="00B1184D" w:rsidRDefault="00000000">
                      <w:pPr>
                        <w:jc w:val="center"/>
                        <w:rPr>
                          <w:color w:val="F2F2F2"/>
                          <w:sz w:val="28"/>
                          <w:szCs w:val="28"/>
                        </w:rPr>
                      </w:pPr>
                      <w:r>
                        <w:rPr>
                          <w:color w:val="F2F2F2"/>
                          <w:sz w:val="28"/>
                          <w:szCs w:val="28"/>
                        </w:rPr>
                        <w:t xml:space="preserve">1  </w:t>
                      </w:r>
                      <w:proofErr w:type="spellStart"/>
                      <w:r>
                        <w:rPr>
                          <w:color w:val="F2F2F2"/>
                          <w:sz w:val="28"/>
                          <w:szCs w:val="28"/>
                        </w:rPr>
                        <w:t>Microcredentials</w:t>
                      </w:r>
                      <w:proofErr w:type="spellEnd"/>
                      <w:r>
                        <w:rPr>
                          <w:color w:val="F2F2F2"/>
                          <w:sz w:val="28"/>
                          <w:szCs w:val="28"/>
                        </w:rPr>
                        <w:t>-Ausbildungsplan</w:t>
                      </w:r>
                    </w:p>
                  </w:txbxContent>
                </v:textbox>
              </v:shape>
            </w:pict>
          </mc:Fallback>
        </mc:AlternateContent>
      </w:r>
    </w:p>
    <w:p w14:paraId="1E04AF9F" w14:textId="076E2DC8" w:rsidR="00B1184D" w:rsidRDefault="0056350D">
      <w:pPr>
        <w:sectPr w:rsidR="00B1184D" w:rsidSect="0056350D">
          <w:footerReference w:type="default" r:id="rId8"/>
          <w:pgSz w:w="28350" w:h="13665" w:orient="landscape"/>
          <w:pgMar w:top="1418" w:right="13353" w:bottom="1418" w:left="1134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F7F8756" wp14:editId="42758FDA">
                <wp:simplePos x="0" y="0"/>
                <wp:positionH relativeFrom="margin">
                  <wp:posOffset>11268710</wp:posOffset>
                </wp:positionH>
                <wp:positionV relativeFrom="paragraph">
                  <wp:posOffset>394970</wp:posOffset>
                </wp:positionV>
                <wp:extent cx="3639824" cy="801371"/>
                <wp:effectExtent l="0" t="0" r="17776" b="17779"/>
                <wp:wrapNone/>
                <wp:docPr id="62" name="Textfel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824" cy="801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0E5E966" w14:textId="516FDF4E" w:rsidR="00B1184D" w:rsidRDefault="0000000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Zeitplanung</w:t>
                            </w:r>
                            <w:r w:rsidR="0056350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6350D" w:rsidRPr="0056350D">
                              <w:rPr>
                                <w:sz w:val="24"/>
                                <w:szCs w:val="24"/>
                              </w:rPr>
                              <w:t>mit Ressourcenplanung</w:t>
                            </w:r>
                          </w:p>
                          <w:p w14:paraId="1F37DA07" w14:textId="77777777" w:rsidR="00B1184D" w:rsidRDefault="00000000">
                            <w:proofErr w:type="spellStart"/>
                            <w:r>
                              <w:t>Microcredentials</w:t>
                            </w:r>
                            <w:proofErr w:type="spellEnd"/>
                            <w:r>
                              <w:t>-Ausbildungsplan</w:t>
                            </w:r>
                            <w: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Projektmanagement II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F8756" id="_x0000_t202" coordsize="21600,21600" o:spt="202" path="m,l,21600r21600,l21600,xe">
                <v:stroke joinstyle="miter"/>
                <v:path gradientshapeok="t" o:connecttype="rect"/>
              </v:shapetype>
              <v:shape id="Textfeld 99" o:spid="_x0000_s1086" type="#_x0000_t202" style="position:absolute;margin-left:887.3pt;margin-top:31.1pt;width:286.6pt;height:63.1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" strokeweight=".17625mm">
                <v:textbox>
                  <w:txbxContent>
                    <w:p w14:paraId="50E5E966" w14:textId="516FDF4E" w:rsidR="00B1184D" w:rsidRDefault="0000000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Zeitplanung</w:t>
                      </w:r>
                      <w:r w:rsidR="0056350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56350D" w:rsidRPr="0056350D">
                        <w:rPr>
                          <w:sz w:val="24"/>
                          <w:szCs w:val="24"/>
                        </w:rPr>
                        <w:t>mit Ressourcenplanung</w:t>
                      </w:r>
                    </w:p>
                    <w:p w14:paraId="1F37DA07" w14:textId="77777777" w:rsidR="00B1184D" w:rsidRDefault="00000000">
                      <w:proofErr w:type="spellStart"/>
                      <w:r>
                        <w:t>Microcredentials</w:t>
                      </w:r>
                      <w:proofErr w:type="spellEnd"/>
                      <w:r>
                        <w:t>-Ausbildungsplan</w:t>
                      </w:r>
                      <w:r>
                        <w:br/>
                      </w:r>
                      <w:r>
                        <w:rPr>
                          <w:sz w:val="18"/>
                          <w:szCs w:val="18"/>
                        </w:rPr>
                        <w:t>Projektmanagement II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79" behindDoc="0" locked="0" layoutInCell="1" allowOverlap="1" wp14:anchorId="20F738FE" wp14:editId="329C2F89">
            <wp:simplePos x="0" y="0"/>
            <wp:positionH relativeFrom="page">
              <wp:align>right</wp:align>
            </wp:positionH>
            <wp:positionV relativeFrom="paragraph">
              <wp:posOffset>-900430</wp:posOffset>
            </wp:positionV>
            <wp:extent cx="17952720" cy="8630285"/>
            <wp:effectExtent l="0" t="0" r="0" b="0"/>
            <wp:wrapNone/>
            <wp:docPr id="186" name="Grafik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2720" cy="863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22939" w14:textId="371906C0" w:rsidR="00B1184D" w:rsidRDefault="00466B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4CAD030" wp14:editId="60735FD4">
                <wp:simplePos x="0" y="0"/>
                <wp:positionH relativeFrom="margin">
                  <wp:posOffset>-139700</wp:posOffset>
                </wp:positionH>
                <wp:positionV relativeFrom="paragraph">
                  <wp:posOffset>-535940</wp:posOffset>
                </wp:positionV>
                <wp:extent cx="3639824" cy="801371"/>
                <wp:effectExtent l="0" t="0" r="17776" b="17779"/>
                <wp:wrapNone/>
                <wp:docPr id="111" name="Textfeld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9824" cy="801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C11F2A" w14:textId="3E4F453E" w:rsidR="00B1184D" w:rsidRDefault="00000000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Abhängigkeiten</w:t>
                            </w:r>
                            <w:r w:rsidR="0056350D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6350D" w:rsidRPr="0056350D">
                              <w:rPr>
                                <w:sz w:val="24"/>
                                <w:szCs w:val="24"/>
                              </w:rPr>
                              <w:t>mit kritischem Pfad</w:t>
                            </w:r>
                          </w:p>
                          <w:p w14:paraId="4BD5598F" w14:textId="77777777" w:rsidR="00B1184D" w:rsidRDefault="00000000">
                            <w:proofErr w:type="spellStart"/>
                            <w:r>
                              <w:t>Microcredentials</w:t>
                            </w:r>
                            <w:proofErr w:type="spellEnd"/>
                            <w:r>
                              <w:t>-Ausbildungsplan</w:t>
                            </w:r>
                            <w: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Projektmanagement II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CAD030" id="_x0000_s1087" type="#_x0000_t202" style="position:absolute;margin-left:-11pt;margin-top:-42.2pt;width:286.6pt;height:63.1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" strokeweight=".17625mm">
                <v:textbox>
                  <w:txbxContent>
                    <w:p w14:paraId="40C11F2A" w14:textId="3E4F453E" w:rsidR="00B1184D" w:rsidRDefault="00000000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Abhängigkeiten</w:t>
                      </w:r>
                      <w:r w:rsidR="0056350D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56350D" w:rsidRPr="0056350D">
                        <w:rPr>
                          <w:sz w:val="24"/>
                          <w:szCs w:val="24"/>
                        </w:rPr>
                        <w:t>mit kritischem Pfad</w:t>
                      </w:r>
                    </w:p>
                    <w:p w14:paraId="4BD5598F" w14:textId="77777777" w:rsidR="00B1184D" w:rsidRDefault="00000000">
                      <w:proofErr w:type="spellStart"/>
                      <w:r>
                        <w:t>Microcredentials</w:t>
                      </w:r>
                      <w:proofErr w:type="spellEnd"/>
                      <w:r>
                        <w:t>-Ausbildungsplan</w:t>
                      </w:r>
                      <w:r>
                        <w:br/>
                      </w:r>
                      <w:r>
                        <w:rPr>
                          <w:sz w:val="18"/>
                          <w:szCs w:val="18"/>
                        </w:rPr>
                        <w:t>Projektmanagement II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E6394E5" wp14:editId="4D54129F">
                <wp:simplePos x="0" y="0"/>
                <wp:positionH relativeFrom="column">
                  <wp:posOffset>12410437</wp:posOffset>
                </wp:positionH>
                <wp:positionV relativeFrom="paragraph">
                  <wp:posOffset>-455928</wp:posOffset>
                </wp:positionV>
                <wp:extent cx="265432" cy="288292"/>
                <wp:effectExtent l="0" t="0" r="58418" b="16508"/>
                <wp:wrapNone/>
                <wp:docPr id="63" name="Rechteck: gefaltete Eck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29FAA37" w14:textId="77777777" w:rsidR="00B1184D" w:rsidRDefault="00000000"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6394E5" id="Rechteck: gefaltete Ecke 90" o:spid="_x0000_s1088" style="position:absolute;margin-left:977.2pt;margin-top:-35.9pt;width:20.9pt;height:22.7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629FAA37" w14:textId="77777777" w:rsidR="00B1184D" w:rsidRDefault="0000000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2D5B3A4D" wp14:editId="1FD85BF7">
                <wp:simplePos x="0" y="0"/>
                <wp:positionH relativeFrom="column">
                  <wp:posOffset>12409697</wp:posOffset>
                </wp:positionH>
                <wp:positionV relativeFrom="paragraph">
                  <wp:posOffset>73023</wp:posOffset>
                </wp:positionV>
                <wp:extent cx="265432" cy="288292"/>
                <wp:effectExtent l="0" t="0" r="58418" b="16508"/>
                <wp:wrapNone/>
                <wp:docPr id="64" name="Rechteck: gefaltete Eck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9773AF4" w14:textId="77777777" w:rsidR="00B1184D" w:rsidRDefault="00000000">
                            <w:r>
                              <w:t>8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B3A4D" id="_x0000_s1089" style="position:absolute;margin-left:977.15pt;margin-top:5.75pt;width:20.9pt;height:22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39773AF4" w14:textId="77777777" w:rsidR="00B1184D" w:rsidRDefault="00000000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A4CCADA" wp14:editId="7F0EE8E7">
                <wp:simplePos x="0" y="0"/>
                <wp:positionH relativeFrom="column">
                  <wp:posOffset>11655718</wp:posOffset>
                </wp:positionH>
                <wp:positionV relativeFrom="paragraph">
                  <wp:posOffset>257375</wp:posOffset>
                </wp:positionV>
                <wp:extent cx="179707" cy="179707"/>
                <wp:effectExtent l="19050" t="19050" r="86993" b="29843"/>
                <wp:wrapNone/>
                <wp:docPr id="65" name="Bogen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179707" cy="179707"/>
                        </a:xfrm>
                        <a:custGeom>
                          <a:avLst>
                            <a:gd name="f12" fmla="val 180"/>
                            <a:gd name="f13" fmla="val 94"/>
                          </a:avLst>
                          <a:gdLst>
                            <a:gd name="f2" fmla="val 10800000"/>
                            <a:gd name="f3" fmla="val 5400000"/>
                            <a:gd name="f4" fmla="val 16200000"/>
                            <a:gd name="f5" fmla="val 180"/>
                            <a:gd name="f6" fmla="val w"/>
                            <a:gd name="f7" fmla="val h"/>
                            <a:gd name="f8" fmla="val ss"/>
                            <a:gd name="f9" fmla="val 0"/>
                            <a:gd name="f10" fmla="*/ 5419351 1 1725033"/>
                            <a:gd name="f11" fmla="+- 0 0 1"/>
                            <a:gd name="f12" fmla="val 180"/>
                            <a:gd name="f13" fmla="val 94"/>
                            <a:gd name="f14" fmla="+- 0 0 -270"/>
                            <a:gd name="f15" fmla="+- 0 0 -317"/>
                            <a:gd name="f16" fmla="+- 0 0 -364"/>
                            <a:gd name="f17" fmla="abs f6"/>
                            <a:gd name="f18" fmla="abs f7"/>
                            <a:gd name="f19" fmla="abs f8"/>
                            <a:gd name="f20" fmla="val f9"/>
                            <a:gd name="f21" fmla="+- 0 0 f12"/>
                            <a:gd name="f22" fmla="+- 0 0 f13"/>
                            <a:gd name="f23" fmla="*/ f14 f2 1"/>
                            <a:gd name="f24" fmla="*/ f15 f2 1"/>
                            <a:gd name="f25" fmla="*/ f16 f2 1"/>
                            <a:gd name="f26" fmla="?: f17 f6 1"/>
                            <a:gd name="f27" fmla="?: f18 f7 1"/>
                            <a:gd name="f28" fmla="?: f19 f8 1"/>
                            <a:gd name="f29" fmla="*/ f21 f2 1"/>
                            <a:gd name="f30" fmla="*/ f22 f2 1"/>
                            <a:gd name="f31" fmla="*/ f23 1 f5"/>
                            <a:gd name="f32" fmla="*/ f24 1 f5"/>
                            <a:gd name="f33" fmla="*/ f25 1 f5"/>
                            <a:gd name="f34" fmla="*/ f26 1 21600"/>
                            <a:gd name="f35" fmla="*/ f27 1 21600"/>
                            <a:gd name="f36" fmla="*/ 21600 f26 1"/>
                            <a:gd name="f37" fmla="*/ 21600 f27 1"/>
                            <a:gd name="f38" fmla="*/ f29 1 f5"/>
                            <a:gd name="f39" fmla="*/ f30 1 f5"/>
                            <a:gd name="f40" fmla="+- f31 0 f3"/>
                            <a:gd name="f41" fmla="+- f32 0 f3"/>
                            <a:gd name="f42" fmla="+- f33 0 f3"/>
                            <a:gd name="f43" fmla="min f35 f34"/>
                            <a:gd name="f44" fmla="*/ f36 1 f28"/>
                            <a:gd name="f45" fmla="*/ f37 1 f28"/>
                            <a:gd name="f46" fmla="+- f38 0 f3"/>
                            <a:gd name="f47" fmla="+- f39 0 f3"/>
                            <a:gd name="f48" fmla="val f44"/>
                            <a:gd name="f49" fmla="val f45"/>
                            <a:gd name="f50" fmla="+- 0 0 f46"/>
                            <a:gd name="f51" fmla="+- 0 0 f47"/>
                            <a:gd name="f52" fmla="+- f49 0 f20"/>
                            <a:gd name="f53" fmla="+- f48 0 f20"/>
                            <a:gd name="f54" fmla="val f50"/>
                            <a:gd name="f55" fmla="val f51"/>
                            <a:gd name="f56" fmla="*/ f52 1 2"/>
                            <a:gd name="f57" fmla="*/ f53 1 2"/>
                            <a:gd name="f58" fmla="+- f55 0 f54"/>
                            <a:gd name="f59" fmla="+- f54 f3 0"/>
                            <a:gd name="f60" fmla="+- f55 f3 0"/>
                            <a:gd name="f61" fmla="+- 21600000 0 f54"/>
                            <a:gd name="f62" fmla="+- f3 0 f54"/>
                            <a:gd name="f63" fmla="+- 27000000 0 f54"/>
                            <a:gd name="f64" fmla="+- f2 0 f54"/>
                            <a:gd name="f65" fmla="+- 32400000 0 f54"/>
                            <a:gd name="f66" fmla="+- f4 0 f54"/>
                            <a:gd name="f67" fmla="+- 37800000 0 f54"/>
                            <a:gd name="f68" fmla="+- f20 f56 0"/>
                            <a:gd name="f69" fmla="+- f20 f57 0"/>
                            <a:gd name="f70" fmla="+- f58 21600000 0"/>
                            <a:gd name="f71" fmla="*/ f59 f10 1"/>
                            <a:gd name="f72" fmla="*/ f60 f10 1"/>
                            <a:gd name="f73" fmla="?: f62 f62 f63"/>
                            <a:gd name="f74" fmla="?: f64 f64 f65"/>
                            <a:gd name="f75" fmla="?: f66 f66 f67"/>
                            <a:gd name="f76" fmla="*/ f57 f43 1"/>
                            <a:gd name="f77" fmla="*/ f56 f43 1"/>
                            <a:gd name="f78" fmla="?: f58 f58 f70"/>
                            <a:gd name="f79" fmla="*/ f71 1 f2"/>
                            <a:gd name="f80" fmla="*/ f72 1 f2"/>
                            <a:gd name="f81" fmla="*/ f69 f43 1"/>
                            <a:gd name="f82" fmla="*/ f68 f43 1"/>
                            <a:gd name="f83" fmla="+- 0 0 f79"/>
                            <a:gd name="f84" fmla="+- 0 0 f80"/>
                            <a:gd name="f85" fmla="+- f78 0 f61"/>
                            <a:gd name="f86" fmla="+- f78 0 f73"/>
                            <a:gd name="f87" fmla="+- f78 0 f74"/>
                            <a:gd name="f88" fmla="+- f78 0 f75"/>
                            <a:gd name="f89" fmla="+- 0 0 f83"/>
                            <a:gd name="f90" fmla="+- 0 0 f84"/>
                            <a:gd name="f91" fmla="*/ f89 f2 1"/>
                            <a:gd name="f92" fmla="*/ f90 f2 1"/>
                            <a:gd name="f93" fmla="*/ f91 1 f10"/>
                            <a:gd name="f94" fmla="*/ f92 1 f10"/>
                            <a:gd name="f95" fmla="+- f93 0 f3"/>
                            <a:gd name="f96" fmla="+- f94 0 f3"/>
                            <a:gd name="f97" fmla="sin 1 f95"/>
                            <a:gd name="f98" fmla="cos 1 f95"/>
                            <a:gd name="f99" fmla="sin 1 f96"/>
                            <a:gd name="f100" fmla="cos 1 f96"/>
                            <a:gd name="f101" fmla="+- 0 0 f97"/>
                            <a:gd name="f102" fmla="+- 0 0 f98"/>
                            <a:gd name="f103" fmla="+- 0 0 f99"/>
                            <a:gd name="f104" fmla="+- 0 0 f100"/>
                            <a:gd name="f105" fmla="+- 0 0 f101"/>
                            <a:gd name="f106" fmla="+- 0 0 f102"/>
                            <a:gd name="f107" fmla="+- 0 0 f103"/>
                            <a:gd name="f108" fmla="+- 0 0 f104"/>
                            <a:gd name="f109" fmla="*/ f105 f57 1"/>
                            <a:gd name="f110" fmla="*/ f106 f56 1"/>
                            <a:gd name="f111" fmla="*/ f107 f57 1"/>
                            <a:gd name="f112" fmla="*/ f108 f56 1"/>
                            <a:gd name="f113" fmla="+- 0 0 f110"/>
                            <a:gd name="f114" fmla="+- 0 0 f109"/>
                            <a:gd name="f115" fmla="+- 0 0 f112"/>
                            <a:gd name="f116" fmla="+- 0 0 f111"/>
                            <a:gd name="f117" fmla="+- 0 0 f113"/>
                            <a:gd name="f118" fmla="+- 0 0 f114"/>
                            <a:gd name="f119" fmla="+- 0 0 f115"/>
                            <a:gd name="f120" fmla="+- 0 0 f116"/>
                            <a:gd name="f121" fmla="at2 f117 f118"/>
                            <a:gd name="f122" fmla="at2 f119 f120"/>
                            <a:gd name="f123" fmla="+- f121 f3 0"/>
                            <a:gd name="f124" fmla="+- f122 f3 0"/>
                            <a:gd name="f125" fmla="*/ f123 f10 1"/>
                            <a:gd name="f126" fmla="*/ f124 f10 1"/>
                            <a:gd name="f127" fmla="*/ f125 1 f2"/>
                            <a:gd name="f128" fmla="*/ f126 1 f2"/>
                            <a:gd name="f129" fmla="+- 0 0 f127"/>
                            <a:gd name="f130" fmla="+- 0 0 f128"/>
                            <a:gd name="f131" fmla="val f129"/>
                            <a:gd name="f132" fmla="val f130"/>
                            <a:gd name="f133" fmla="+- 0 0 f131"/>
                            <a:gd name="f134" fmla="+- 0 0 f132"/>
                            <a:gd name="f135" fmla="*/ f133 f2 1"/>
                            <a:gd name="f136" fmla="*/ f134 f2 1"/>
                            <a:gd name="f137" fmla="*/ f135 1 f10"/>
                            <a:gd name="f138" fmla="*/ f136 1 f10"/>
                            <a:gd name="f139" fmla="+- f137 0 f3"/>
                            <a:gd name="f140" fmla="+- f138 0 f3"/>
                            <a:gd name="f141" fmla="cos 1 f139"/>
                            <a:gd name="f142" fmla="sin 1 f139"/>
                            <a:gd name="f143" fmla="cos 1 f140"/>
                            <a:gd name="f144" fmla="sin 1 f140"/>
                            <a:gd name="f145" fmla="+- 0 0 f141"/>
                            <a:gd name="f146" fmla="+- 0 0 f142"/>
                            <a:gd name="f147" fmla="+- 0 0 f143"/>
                            <a:gd name="f148" fmla="+- 0 0 f144"/>
                            <a:gd name="f149" fmla="*/ f11 f145 1"/>
                            <a:gd name="f150" fmla="*/ f11 f146 1"/>
                            <a:gd name="f151" fmla="*/ f11 f147 1"/>
                            <a:gd name="f152" fmla="*/ f11 f148 1"/>
                            <a:gd name="f153" fmla="*/ f149 f57 1"/>
                            <a:gd name="f154" fmla="*/ f150 f56 1"/>
                            <a:gd name="f155" fmla="*/ f151 f57 1"/>
                            <a:gd name="f156" fmla="*/ f152 f56 1"/>
                            <a:gd name="f157" fmla="+- f69 f153 0"/>
                            <a:gd name="f158" fmla="+- f68 f154 0"/>
                            <a:gd name="f159" fmla="+- f69 f155 0"/>
                            <a:gd name="f160" fmla="+- f68 f156 0"/>
                            <a:gd name="f161" fmla="max f157 f159"/>
                            <a:gd name="f162" fmla="max f158 f160"/>
                            <a:gd name="f163" fmla="min f157 f159"/>
                            <a:gd name="f164" fmla="min f158 f160"/>
                            <a:gd name="f165" fmla="*/ f157 f43 1"/>
                            <a:gd name="f166" fmla="*/ f158 f43 1"/>
                            <a:gd name="f167" fmla="*/ f159 f43 1"/>
                            <a:gd name="f168" fmla="*/ f160 f43 1"/>
                            <a:gd name="f169" fmla="?: f85 f48 f161"/>
                            <a:gd name="f170" fmla="?: f86 f49 f162"/>
                            <a:gd name="f171" fmla="?: f87 f20 f163"/>
                            <a:gd name="f172" fmla="?: f88 f20 f164"/>
                            <a:gd name="f173" fmla="*/ f171 f43 1"/>
                            <a:gd name="f174" fmla="*/ f172 f43 1"/>
                            <a:gd name="f175" fmla="*/ f169 f43 1"/>
                            <a:gd name="f176" fmla="*/ f170 f4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0">
                              <a:pos x="f165" y="f166"/>
                            </a:cxn>
                            <a:cxn ang="f41">
                              <a:pos x="f81" y="f82"/>
                            </a:cxn>
                            <a:cxn ang="f42">
                              <a:pos x="f167" y="f168"/>
                            </a:cxn>
                          </a:cxnLst>
                          <a:rect l="f173" t="f174" r="f175" b="f176"/>
                          <a:pathLst>
                            <a:path stroke="0">
                              <a:moveTo>
                                <a:pt x="f165" y="f166"/>
                              </a:moveTo>
                              <a:arcTo wR="f76" hR="f77" stAng="f54" swAng="f78"/>
                              <a:lnTo>
                                <a:pt x="f81" y="f82"/>
                              </a:lnTo>
                              <a:close/>
                            </a:path>
                            <a:path fill="none">
                              <a:moveTo>
                                <a:pt x="f165" y="f166"/>
                              </a:moveTo>
                              <a:arcTo wR="f76" hR="f77" stAng="f54" swAng="f78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2A7305B5" id="Bogen 171" o:spid="_x0000_s1026" style="position:absolute;margin-left:917.75pt;margin-top:20.25pt;width:14.15pt;height:14.15pt;rotation:11796470fd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707,179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" path="m89853,nswa-1,,179707,179708,89853,,218,83586l89854,89854,89853,xem89853,nfwa-1,,179707,179708,89853,,218,83586e" filled="f" strokeweight=".17625mm">
                <v:stroke endarrow="open" joinstyle="miter"/>
                <v:path arrowok="t" o:connecttype="custom" o:connectlocs="89854,0;179707,89854;89854,179707;0,89854;89853,0;89854,89854;219,83586" o:connectangles="270,0,90,180,180,270,270" textboxrect="0,0,179707,179707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A09F2B4" wp14:editId="6AB0EF48">
                <wp:simplePos x="0" y="0"/>
                <wp:positionH relativeFrom="column">
                  <wp:posOffset>11655609</wp:posOffset>
                </wp:positionH>
                <wp:positionV relativeFrom="paragraph">
                  <wp:posOffset>-298360</wp:posOffset>
                </wp:positionV>
                <wp:extent cx="179707" cy="179707"/>
                <wp:effectExtent l="19050" t="19050" r="86993" b="29843"/>
                <wp:wrapNone/>
                <wp:docPr id="66" name="Bogen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179707" cy="179707"/>
                        </a:xfrm>
                        <a:custGeom>
                          <a:avLst>
                            <a:gd name="f12" fmla="val 180"/>
                            <a:gd name="f13" fmla="val 94"/>
                          </a:avLst>
                          <a:gdLst>
                            <a:gd name="f2" fmla="val 10800000"/>
                            <a:gd name="f3" fmla="val 5400000"/>
                            <a:gd name="f4" fmla="val 16200000"/>
                            <a:gd name="f5" fmla="val 180"/>
                            <a:gd name="f6" fmla="val w"/>
                            <a:gd name="f7" fmla="val h"/>
                            <a:gd name="f8" fmla="val ss"/>
                            <a:gd name="f9" fmla="val 0"/>
                            <a:gd name="f10" fmla="*/ 5419351 1 1725033"/>
                            <a:gd name="f11" fmla="+- 0 0 1"/>
                            <a:gd name="f12" fmla="val 180"/>
                            <a:gd name="f13" fmla="val 94"/>
                            <a:gd name="f14" fmla="+- 0 0 -270"/>
                            <a:gd name="f15" fmla="+- 0 0 -317"/>
                            <a:gd name="f16" fmla="+- 0 0 -364"/>
                            <a:gd name="f17" fmla="abs f6"/>
                            <a:gd name="f18" fmla="abs f7"/>
                            <a:gd name="f19" fmla="abs f8"/>
                            <a:gd name="f20" fmla="val f9"/>
                            <a:gd name="f21" fmla="+- 0 0 f12"/>
                            <a:gd name="f22" fmla="+- 0 0 f13"/>
                            <a:gd name="f23" fmla="*/ f14 f2 1"/>
                            <a:gd name="f24" fmla="*/ f15 f2 1"/>
                            <a:gd name="f25" fmla="*/ f16 f2 1"/>
                            <a:gd name="f26" fmla="?: f17 f6 1"/>
                            <a:gd name="f27" fmla="?: f18 f7 1"/>
                            <a:gd name="f28" fmla="?: f19 f8 1"/>
                            <a:gd name="f29" fmla="*/ f21 f2 1"/>
                            <a:gd name="f30" fmla="*/ f22 f2 1"/>
                            <a:gd name="f31" fmla="*/ f23 1 f5"/>
                            <a:gd name="f32" fmla="*/ f24 1 f5"/>
                            <a:gd name="f33" fmla="*/ f25 1 f5"/>
                            <a:gd name="f34" fmla="*/ f26 1 21600"/>
                            <a:gd name="f35" fmla="*/ f27 1 21600"/>
                            <a:gd name="f36" fmla="*/ 21600 f26 1"/>
                            <a:gd name="f37" fmla="*/ 21600 f27 1"/>
                            <a:gd name="f38" fmla="*/ f29 1 f5"/>
                            <a:gd name="f39" fmla="*/ f30 1 f5"/>
                            <a:gd name="f40" fmla="+- f31 0 f3"/>
                            <a:gd name="f41" fmla="+- f32 0 f3"/>
                            <a:gd name="f42" fmla="+- f33 0 f3"/>
                            <a:gd name="f43" fmla="min f35 f34"/>
                            <a:gd name="f44" fmla="*/ f36 1 f28"/>
                            <a:gd name="f45" fmla="*/ f37 1 f28"/>
                            <a:gd name="f46" fmla="+- f38 0 f3"/>
                            <a:gd name="f47" fmla="+- f39 0 f3"/>
                            <a:gd name="f48" fmla="val f44"/>
                            <a:gd name="f49" fmla="val f45"/>
                            <a:gd name="f50" fmla="+- 0 0 f46"/>
                            <a:gd name="f51" fmla="+- 0 0 f47"/>
                            <a:gd name="f52" fmla="+- f49 0 f20"/>
                            <a:gd name="f53" fmla="+- f48 0 f20"/>
                            <a:gd name="f54" fmla="val f50"/>
                            <a:gd name="f55" fmla="val f51"/>
                            <a:gd name="f56" fmla="*/ f52 1 2"/>
                            <a:gd name="f57" fmla="*/ f53 1 2"/>
                            <a:gd name="f58" fmla="+- f55 0 f54"/>
                            <a:gd name="f59" fmla="+- f54 f3 0"/>
                            <a:gd name="f60" fmla="+- f55 f3 0"/>
                            <a:gd name="f61" fmla="+- 21600000 0 f54"/>
                            <a:gd name="f62" fmla="+- f3 0 f54"/>
                            <a:gd name="f63" fmla="+- 27000000 0 f54"/>
                            <a:gd name="f64" fmla="+- f2 0 f54"/>
                            <a:gd name="f65" fmla="+- 32400000 0 f54"/>
                            <a:gd name="f66" fmla="+- f4 0 f54"/>
                            <a:gd name="f67" fmla="+- 37800000 0 f54"/>
                            <a:gd name="f68" fmla="+- f20 f56 0"/>
                            <a:gd name="f69" fmla="+- f20 f57 0"/>
                            <a:gd name="f70" fmla="+- f58 21600000 0"/>
                            <a:gd name="f71" fmla="*/ f59 f10 1"/>
                            <a:gd name="f72" fmla="*/ f60 f10 1"/>
                            <a:gd name="f73" fmla="?: f62 f62 f63"/>
                            <a:gd name="f74" fmla="?: f64 f64 f65"/>
                            <a:gd name="f75" fmla="?: f66 f66 f67"/>
                            <a:gd name="f76" fmla="*/ f57 f43 1"/>
                            <a:gd name="f77" fmla="*/ f56 f43 1"/>
                            <a:gd name="f78" fmla="?: f58 f58 f70"/>
                            <a:gd name="f79" fmla="*/ f71 1 f2"/>
                            <a:gd name="f80" fmla="*/ f72 1 f2"/>
                            <a:gd name="f81" fmla="*/ f69 f43 1"/>
                            <a:gd name="f82" fmla="*/ f68 f43 1"/>
                            <a:gd name="f83" fmla="+- 0 0 f79"/>
                            <a:gd name="f84" fmla="+- 0 0 f80"/>
                            <a:gd name="f85" fmla="+- f78 0 f61"/>
                            <a:gd name="f86" fmla="+- f78 0 f73"/>
                            <a:gd name="f87" fmla="+- f78 0 f74"/>
                            <a:gd name="f88" fmla="+- f78 0 f75"/>
                            <a:gd name="f89" fmla="+- 0 0 f83"/>
                            <a:gd name="f90" fmla="+- 0 0 f84"/>
                            <a:gd name="f91" fmla="*/ f89 f2 1"/>
                            <a:gd name="f92" fmla="*/ f90 f2 1"/>
                            <a:gd name="f93" fmla="*/ f91 1 f10"/>
                            <a:gd name="f94" fmla="*/ f92 1 f10"/>
                            <a:gd name="f95" fmla="+- f93 0 f3"/>
                            <a:gd name="f96" fmla="+- f94 0 f3"/>
                            <a:gd name="f97" fmla="sin 1 f95"/>
                            <a:gd name="f98" fmla="cos 1 f95"/>
                            <a:gd name="f99" fmla="sin 1 f96"/>
                            <a:gd name="f100" fmla="cos 1 f96"/>
                            <a:gd name="f101" fmla="+- 0 0 f97"/>
                            <a:gd name="f102" fmla="+- 0 0 f98"/>
                            <a:gd name="f103" fmla="+- 0 0 f99"/>
                            <a:gd name="f104" fmla="+- 0 0 f100"/>
                            <a:gd name="f105" fmla="+- 0 0 f101"/>
                            <a:gd name="f106" fmla="+- 0 0 f102"/>
                            <a:gd name="f107" fmla="+- 0 0 f103"/>
                            <a:gd name="f108" fmla="+- 0 0 f104"/>
                            <a:gd name="f109" fmla="*/ f105 f57 1"/>
                            <a:gd name="f110" fmla="*/ f106 f56 1"/>
                            <a:gd name="f111" fmla="*/ f107 f57 1"/>
                            <a:gd name="f112" fmla="*/ f108 f56 1"/>
                            <a:gd name="f113" fmla="+- 0 0 f110"/>
                            <a:gd name="f114" fmla="+- 0 0 f109"/>
                            <a:gd name="f115" fmla="+- 0 0 f112"/>
                            <a:gd name="f116" fmla="+- 0 0 f111"/>
                            <a:gd name="f117" fmla="+- 0 0 f113"/>
                            <a:gd name="f118" fmla="+- 0 0 f114"/>
                            <a:gd name="f119" fmla="+- 0 0 f115"/>
                            <a:gd name="f120" fmla="+- 0 0 f116"/>
                            <a:gd name="f121" fmla="at2 f117 f118"/>
                            <a:gd name="f122" fmla="at2 f119 f120"/>
                            <a:gd name="f123" fmla="+- f121 f3 0"/>
                            <a:gd name="f124" fmla="+- f122 f3 0"/>
                            <a:gd name="f125" fmla="*/ f123 f10 1"/>
                            <a:gd name="f126" fmla="*/ f124 f10 1"/>
                            <a:gd name="f127" fmla="*/ f125 1 f2"/>
                            <a:gd name="f128" fmla="*/ f126 1 f2"/>
                            <a:gd name="f129" fmla="+- 0 0 f127"/>
                            <a:gd name="f130" fmla="+- 0 0 f128"/>
                            <a:gd name="f131" fmla="val f129"/>
                            <a:gd name="f132" fmla="val f130"/>
                            <a:gd name="f133" fmla="+- 0 0 f131"/>
                            <a:gd name="f134" fmla="+- 0 0 f132"/>
                            <a:gd name="f135" fmla="*/ f133 f2 1"/>
                            <a:gd name="f136" fmla="*/ f134 f2 1"/>
                            <a:gd name="f137" fmla="*/ f135 1 f10"/>
                            <a:gd name="f138" fmla="*/ f136 1 f10"/>
                            <a:gd name="f139" fmla="+- f137 0 f3"/>
                            <a:gd name="f140" fmla="+- f138 0 f3"/>
                            <a:gd name="f141" fmla="cos 1 f139"/>
                            <a:gd name="f142" fmla="sin 1 f139"/>
                            <a:gd name="f143" fmla="cos 1 f140"/>
                            <a:gd name="f144" fmla="sin 1 f140"/>
                            <a:gd name="f145" fmla="+- 0 0 f141"/>
                            <a:gd name="f146" fmla="+- 0 0 f142"/>
                            <a:gd name="f147" fmla="+- 0 0 f143"/>
                            <a:gd name="f148" fmla="+- 0 0 f144"/>
                            <a:gd name="f149" fmla="*/ f11 f145 1"/>
                            <a:gd name="f150" fmla="*/ f11 f146 1"/>
                            <a:gd name="f151" fmla="*/ f11 f147 1"/>
                            <a:gd name="f152" fmla="*/ f11 f148 1"/>
                            <a:gd name="f153" fmla="*/ f149 f57 1"/>
                            <a:gd name="f154" fmla="*/ f150 f56 1"/>
                            <a:gd name="f155" fmla="*/ f151 f57 1"/>
                            <a:gd name="f156" fmla="*/ f152 f56 1"/>
                            <a:gd name="f157" fmla="+- f69 f153 0"/>
                            <a:gd name="f158" fmla="+- f68 f154 0"/>
                            <a:gd name="f159" fmla="+- f69 f155 0"/>
                            <a:gd name="f160" fmla="+- f68 f156 0"/>
                            <a:gd name="f161" fmla="max f157 f159"/>
                            <a:gd name="f162" fmla="max f158 f160"/>
                            <a:gd name="f163" fmla="min f157 f159"/>
                            <a:gd name="f164" fmla="min f158 f160"/>
                            <a:gd name="f165" fmla="*/ f157 f43 1"/>
                            <a:gd name="f166" fmla="*/ f158 f43 1"/>
                            <a:gd name="f167" fmla="*/ f159 f43 1"/>
                            <a:gd name="f168" fmla="*/ f160 f43 1"/>
                            <a:gd name="f169" fmla="?: f85 f48 f161"/>
                            <a:gd name="f170" fmla="?: f86 f49 f162"/>
                            <a:gd name="f171" fmla="?: f87 f20 f163"/>
                            <a:gd name="f172" fmla="?: f88 f20 f164"/>
                            <a:gd name="f173" fmla="*/ f171 f43 1"/>
                            <a:gd name="f174" fmla="*/ f172 f43 1"/>
                            <a:gd name="f175" fmla="*/ f169 f43 1"/>
                            <a:gd name="f176" fmla="*/ f170 f4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0">
                              <a:pos x="f165" y="f166"/>
                            </a:cxn>
                            <a:cxn ang="f41">
                              <a:pos x="f81" y="f82"/>
                            </a:cxn>
                            <a:cxn ang="f42">
                              <a:pos x="f167" y="f168"/>
                            </a:cxn>
                          </a:cxnLst>
                          <a:rect l="f173" t="f174" r="f175" b="f176"/>
                          <a:pathLst>
                            <a:path stroke="0">
                              <a:moveTo>
                                <a:pt x="f165" y="f166"/>
                              </a:moveTo>
                              <a:arcTo wR="f76" hR="f77" stAng="f54" swAng="f78"/>
                              <a:lnTo>
                                <a:pt x="f81" y="f82"/>
                              </a:lnTo>
                              <a:close/>
                            </a:path>
                            <a:path fill="none">
                              <a:moveTo>
                                <a:pt x="f165" y="f166"/>
                              </a:moveTo>
                              <a:arcTo wR="f76" hR="f77" stAng="f54" swAng="f78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0BACAE3A" id="Bogen 170" o:spid="_x0000_s1026" style="position:absolute;margin-left:917.75pt;margin-top:-23.5pt;width:14.15pt;height:14.15pt;rotation:11796470fd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707,179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" path="m89853,nswa-1,,179707,179708,89853,,218,83586l89854,89854,89853,xem89853,nfwa-1,,179707,179708,89853,,218,83586e" filled="f" strokeweight=".17625mm">
                <v:stroke endarrow="open" joinstyle="miter"/>
                <v:path arrowok="t" o:connecttype="custom" o:connectlocs="89854,0;179707,89854;89854,179707;0,89854;89853,0;89854,89854;219,83586" o:connectangles="270,0,90,180,180,270,270" textboxrect="0,0,179707,179707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D87BCB" wp14:editId="2C11DE09">
                <wp:simplePos x="0" y="0"/>
                <wp:positionH relativeFrom="column">
                  <wp:posOffset>11647900</wp:posOffset>
                </wp:positionH>
                <wp:positionV relativeFrom="paragraph">
                  <wp:posOffset>-824872</wp:posOffset>
                </wp:positionV>
                <wp:extent cx="179707" cy="179707"/>
                <wp:effectExtent l="19050" t="19050" r="86993" b="29843"/>
                <wp:wrapNone/>
                <wp:docPr id="67" name="Bogen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99991">
                          <a:off x="0" y="0"/>
                          <a:ext cx="179707" cy="179707"/>
                        </a:xfrm>
                        <a:custGeom>
                          <a:avLst>
                            <a:gd name="f12" fmla="val 180"/>
                            <a:gd name="f13" fmla="val 94"/>
                          </a:avLst>
                          <a:gdLst>
                            <a:gd name="f2" fmla="val 10800000"/>
                            <a:gd name="f3" fmla="val 5400000"/>
                            <a:gd name="f4" fmla="val 16200000"/>
                            <a:gd name="f5" fmla="val 180"/>
                            <a:gd name="f6" fmla="val w"/>
                            <a:gd name="f7" fmla="val h"/>
                            <a:gd name="f8" fmla="val ss"/>
                            <a:gd name="f9" fmla="val 0"/>
                            <a:gd name="f10" fmla="*/ 5419351 1 1725033"/>
                            <a:gd name="f11" fmla="+- 0 0 1"/>
                            <a:gd name="f12" fmla="val 180"/>
                            <a:gd name="f13" fmla="val 94"/>
                            <a:gd name="f14" fmla="+- 0 0 -270"/>
                            <a:gd name="f15" fmla="+- 0 0 -317"/>
                            <a:gd name="f16" fmla="+- 0 0 -364"/>
                            <a:gd name="f17" fmla="abs f6"/>
                            <a:gd name="f18" fmla="abs f7"/>
                            <a:gd name="f19" fmla="abs f8"/>
                            <a:gd name="f20" fmla="val f9"/>
                            <a:gd name="f21" fmla="+- 0 0 f12"/>
                            <a:gd name="f22" fmla="+- 0 0 f13"/>
                            <a:gd name="f23" fmla="*/ f14 f2 1"/>
                            <a:gd name="f24" fmla="*/ f15 f2 1"/>
                            <a:gd name="f25" fmla="*/ f16 f2 1"/>
                            <a:gd name="f26" fmla="?: f17 f6 1"/>
                            <a:gd name="f27" fmla="?: f18 f7 1"/>
                            <a:gd name="f28" fmla="?: f19 f8 1"/>
                            <a:gd name="f29" fmla="*/ f21 f2 1"/>
                            <a:gd name="f30" fmla="*/ f22 f2 1"/>
                            <a:gd name="f31" fmla="*/ f23 1 f5"/>
                            <a:gd name="f32" fmla="*/ f24 1 f5"/>
                            <a:gd name="f33" fmla="*/ f25 1 f5"/>
                            <a:gd name="f34" fmla="*/ f26 1 21600"/>
                            <a:gd name="f35" fmla="*/ f27 1 21600"/>
                            <a:gd name="f36" fmla="*/ 21600 f26 1"/>
                            <a:gd name="f37" fmla="*/ 21600 f27 1"/>
                            <a:gd name="f38" fmla="*/ f29 1 f5"/>
                            <a:gd name="f39" fmla="*/ f30 1 f5"/>
                            <a:gd name="f40" fmla="+- f31 0 f3"/>
                            <a:gd name="f41" fmla="+- f32 0 f3"/>
                            <a:gd name="f42" fmla="+- f33 0 f3"/>
                            <a:gd name="f43" fmla="min f35 f34"/>
                            <a:gd name="f44" fmla="*/ f36 1 f28"/>
                            <a:gd name="f45" fmla="*/ f37 1 f28"/>
                            <a:gd name="f46" fmla="+- f38 0 f3"/>
                            <a:gd name="f47" fmla="+- f39 0 f3"/>
                            <a:gd name="f48" fmla="val f44"/>
                            <a:gd name="f49" fmla="val f45"/>
                            <a:gd name="f50" fmla="+- 0 0 f46"/>
                            <a:gd name="f51" fmla="+- 0 0 f47"/>
                            <a:gd name="f52" fmla="+- f49 0 f20"/>
                            <a:gd name="f53" fmla="+- f48 0 f20"/>
                            <a:gd name="f54" fmla="val f50"/>
                            <a:gd name="f55" fmla="val f51"/>
                            <a:gd name="f56" fmla="*/ f52 1 2"/>
                            <a:gd name="f57" fmla="*/ f53 1 2"/>
                            <a:gd name="f58" fmla="+- f55 0 f54"/>
                            <a:gd name="f59" fmla="+- f54 f3 0"/>
                            <a:gd name="f60" fmla="+- f55 f3 0"/>
                            <a:gd name="f61" fmla="+- 21600000 0 f54"/>
                            <a:gd name="f62" fmla="+- f3 0 f54"/>
                            <a:gd name="f63" fmla="+- 27000000 0 f54"/>
                            <a:gd name="f64" fmla="+- f2 0 f54"/>
                            <a:gd name="f65" fmla="+- 32400000 0 f54"/>
                            <a:gd name="f66" fmla="+- f4 0 f54"/>
                            <a:gd name="f67" fmla="+- 37800000 0 f54"/>
                            <a:gd name="f68" fmla="+- f20 f56 0"/>
                            <a:gd name="f69" fmla="+- f20 f57 0"/>
                            <a:gd name="f70" fmla="+- f58 21600000 0"/>
                            <a:gd name="f71" fmla="*/ f59 f10 1"/>
                            <a:gd name="f72" fmla="*/ f60 f10 1"/>
                            <a:gd name="f73" fmla="?: f62 f62 f63"/>
                            <a:gd name="f74" fmla="?: f64 f64 f65"/>
                            <a:gd name="f75" fmla="?: f66 f66 f67"/>
                            <a:gd name="f76" fmla="*/ f57 f43 1"/>
                            <a:gd name="f77" fmla="*/ f56 f43 1"/>
                            <a:gd name="f78" fmla="?: f58 f58 f70"/>
                            <a:gd name="f79" fmla="*/ f71 1 f2"/>
                            <a:gd name="f80" fmla="*/ f72 1 f2"/>
                            <a:gd name="f81" fmla="*/ f69 f43 1"/>
                            <a:gd name="f82" fmla="*/ f68 f43 1"/>
                            <a:gd name="f83" fmla="+- 0 0 f79"/>
                            <a:gd name="f84" fmla="+- 0 0 f80"/>
                            <a:gd name="f85" fmla="+- f78 0 f61"/>
                            <a:gd name="f86" fmla="+- f78 0 f73"/>
                            <a:gd name="f87" fmla="+- f78 0 f74"/>
                            <a:gd name="f88" fmla="+- f78 0 f75"/>
                            <a:gd name="f89" fmla="+- 0 0 f83"/>
                            <a:gd name="f90" fmla="+- 0 0 f84"/>
                            <a:gd name="f91" fmla="*/ f89 f2 1"/>
                            <a:gd name="f92" fmla="*/ f90 f2 1"/>
                            <a:gd name="f93" fmla="*/ f91 1 f10"/>
                            <a:gd name="f94" fmla="*/ f92 1 f10"/>
                            <a:gd name="f95" fmla="+- f93 0 f3"/>
                            <a:gd name="f96" fmla="+- f94 0 f3"/>
                            <a:gd name="f97" fmla="sin 1 f95"/>
                            <a:gd name="f98" fmla="cos 1 f95"/>
                            <a:gd name="f99" fmla="sin 1 f96"/>
                            <a:gd name="f100" fmla="cos 1 f96"/>
                            <a:gd name="f101" fmla="+- 0 0 f97"/>
                            <a:gd name="f102" fmla="+- 0 0 f98"/>
                            <a:gd name="f103" fmla="+- 0 0 f99"/>
                            <a:gd name="f104" fmla="+- 0 0 f100"/>
                            <a:gd name="f105" fmla="+- 0 0 f101"/>
                            <a:gd name="f106" fmla="+- 0 0 f102"/>
                            <a:gd name="f107" fmla="+- 0 0 f103"/>
                            <a:gd name="f108" fmla="+- 0 0 f104"/>
                            <a:gd name="f109" fmla="*/ f105 f57 1"/>
                            <a:gd name="f110" fmla="*/ f106 f56 1"/>
                            <a:gd name="f111" fmla="*/ f107 f57 1"/>
                            <a:gd name="f112" fmla="*/ f108 f56 1"/>
                            <a:gd name="f113" fmla="+- 0 0 f110"/>
                            <a:gd name="f114" fmla="+- 0 0 f109"/>
                            <a:gd name="f115" fmla="+- 0 0 f112"/>
                            <a:gd name="f116" fmla="+- 0 0 f111"/>
                            <a:gd name="f117" fmla="+- 0 0 f113"/>
                            <a:gd name="f118" fmla="+- 0 0 f114"/>
                            <a:gd name="f119" fmla="+- 0 0 f115"/>
                            <a:gd name="f120" fmla="+- 0 0 f116"/>
                            <a:gd name="f121" fmla="at2 f117 f118"/>
                            <a:gd name="f122" fmla="at2 f119 f120"/>
                            <a:gd name="f123" fmla="+- f121 f3 0"/>
                            <a:gd name="f124" fmla="+- f122 f3 0"/>
                            <a:gd name="f125" fmla="*/ f123 f10 1"/>
                            <a:gd name="f126" fmla="*/ f124 f10 1"/>
                            <a:gd name="f127" fmla="*/ f125 1 f2"/>
                            <a:gd name="f128" fmla="*/ f126 1 f2"/>
                            <a:gd name="f129" fmla="+- 0 0 f127"/>
                            <a:gd name="f130" fmla="+- 0 0 f128"/>
                            <a:gd name="f131" fmla="val f129"/>
                            <a:gd name="f132" fmla="val f130"/>
                            <a:gd name="f133" fmla="+- 0 0 f131"/>
                            <a:gd name="f134" fmla="+- 0 0 f132"/>
                            <a:gd name="f135" fmla="*/ f133 f2 1"/>
                            <a:gd name="f136" fmla="*/ f134 f2 1"/>
                            <a:gd name="f137" fmla="*/ f135 1 f10"/>
                            <a:gd name="f138" fmla="*/ f136 1 f10"/>
                            <a:gd name="f139" fmla="+- f137 0 f3"/>
                            <a:gd name="f140" fmla="+- f138 0 f3"/>
                            <a:gd name="f141" fmla="cos 1 f139"/>
                            <a:gd name="f142" fmla="sin 1 f139"/>
                            <a:gd name="f143" fmla="cos 1 f140"/>
                            <a:gd name="f144" fmla="sin 1 f140"/>
                            <a:gd name="f145" fmla="+- 0 0 f141"/>
                            <a:gd name="f146" fmla="+- 0 0 f142"/>
                            <a:gd name="f147" fmla="+- 0 0 f143"/>
                            <a:gd name="f148" fmla="+- 0 0 f144"/>
                            <a:gd name="f149" fmla="*/ f11 f145 1"/>
                            <a:gd name="f150" fmla="*/ f11 f146 1"/>
                            <a:gd name="f151" fmla="*/ f11 f147 1"/>
                            <a:gd name="f152" fmla="*/ f11 f148 1"/>
                            <a:gd name="f153" fmla="*/ f149 f57 1"/>
                            <a:gd name="f154" fmla="*/ f150 f56 1"/>
                            <a:gd name="f155" fmla="*/ f151 f57 1"/>
                            <a:gd name="f156" fmla="*/ f152 f56 1"/>
                            <a:gd name="f157" fmla="+- f69 f153 0"/>
                            <a:gd name="f158" fmla="+- f68 f154 0"/>
                            <a:gd name="f159" fmla="+- f69 f155 0"/>
                            <a:gd name="f160" fmla="+- f68 f156 0"/>
                            <a:gd name="f161" fmla="max f157 f159"/>
                            <a:gd name="f162" fmla="max f158 f160"/>
                            <a:gd name="f163" fmla="min f157 f159"/>
                            <a:gd name="f164" fmla="min f158 f160"/>
                            <a:gd name="f165" fmla="*/ f157 f43 1"/>
                            <a:gd name="f166" fmla="*/ f158 f43 1"/>
                            <a:gd name="f167" fmla="*/ f159 f43 1"/>
                            <a:gd name="f168" fmla="*/ f160 f43 1"/>
                            <a:gd name="f169" fmla="?: f85 f48 f161"/>
                            <a:gd name="f170" fmla="?: f86 f49 f162"/>
                            <a:gd name="f171" fmla="?: f87 f20 f163"/>
                            <a:gd name="f172" fmla="?: f88 f20 f164"/>
                            <a:gd name="f173" fmla="*/ f171 f43 1"/>
                            <a:gd name="f174" fmla="*/ f172 f43 1"/>
                            <a:gd name="f175" fmla="*/ f169 f43 1"/>
                            <a:gd name="f176" fmla="*/ f170 f43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  <a:cxn ang="f40">
                              <a:pos x="f165" y="f166"/>
                            </a:cxn>
                            <a:cxn ang="f41">
                              <a:pos x="f81" y="f82"/>
                            </a:cxn>
                            <a:cxn ang="f42">
                              <a:pos x="f167" y="f168"/>
                            </a:cxn>
                          </a:cxnLst>
                          <a:rect l="f173" t="f174" r="f175" b="f176"/>
                          <a:pathLst>
                            <a:path stroke="0">
                              <a:moveTo>
                                <a:pt x="f165" y="f166"/>
                              </a:moveTo>
                              <a:arcTo wR="f76" hR="f77" stAng="f54" swAng="f78"/>
                              <a:lnTo>
                                <a:pt x="f81" y="f82"/>
                              </a:lnTo>
                              <a:close/>
                            </a:path>
                            <a:path fill="none">
                              <a:moveTo>
                                <a:pt x="f165" y="f166"/>
                              </a:moveTo>
                              <a:arcTo wR="f76" hR="f77" stAng="f54" swAng="f78"/>
                            </a:path>
                          </a:pathLst>
                        </a:cu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 w14:anchorId="65F0C492" id="Bogen 166" o:spid="_x0000_s1026" style="position:absolute;margin-left:917.15pt;margin-top:-64.95pt;width:14.15pt;height:14.15pt;rotation:11796470fd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707,1797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" path="m89853,nswa-1,,179707,179708,89853,,218,83586l89854,89854,89853,xem89853,nfwa-1,,179707,179708,89853,,218,83586e" filled="f" strokeweight=".17625mm">
                <v:stroke endarrow="open" joinstyle="miter"/>
                <v:path arrowok="t" o:connecttype="custom" o:connectlocs="89854,0;179707,89854;89854,179707;0,89854;89853,0;89854,89854;219,83586" o:connectangles="270,0,90,180,180,270,270" textboxrect="0,0,179707,179707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47FB717" wp14:editId="729FD38E">
                <wp:simplePos x="0" y="0"/>
                <wp:positionH relativeFrom="column">
                  <wp:posOffset>11574146</wp:posOffset>
                </wp:positionH>
                <wp:positionV relativeFrom="paragraph">
                  <wp:posOffset>518793</wp:posOffset>
                </wp:positionV>
                <wp:extent cx="142875" cy="0"/>
                <wp:effectExtent l="0" t="76200" r="28575" b="114300"/>
                <wp:wrapNone/>
                <wp:docPr id="68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8CCD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71" o:spid="_x0000_s1026" type="#_x0000_t32" style="position:absolute;margin-left:911.35pt;margin-top:40.85pt;width:11.25pt;height:0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83E57E" wp14:editId="77081D2A">
                <wp:simplePos x="0" y="0"/>
                <wp:positionH relativeFrom="column">
                  <wp:posOffset>11561444</wp:posOffset>
                </wp:positionH>
                <wp:positionV relativeFrom="paragraph">
                  <wp:posOffset>-579116</wp:posOffset>
                </wp:positionV>
                <wp:extent cx="179708" cy="0"/>
                <wp:effectExtent l="0" t="76200" r="10792" b="114300"/>
                <wp:wrapNone/>
                <wp:docPr id="6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23946" id="Gerade Verbindung mit Pfeil 69" o:spid="_x0000_s1026" type="#_x0000_t32" style="position:absolute;margin-left:910.35pt;margin-top:-45.6pt;width:14.15pt;height:0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D53C0FB" wp14:editId="611F263D">
                <wp:simplePos x="0" y="0"/>
                <wp:positionH relativeFrom="column">
                  <wp:posOffset>11551916</wp:posOffset>
                </wp:positionH>
                <wp:positionV relativeFrom="paragraph">
                  <wp:posOffset>-17775</wp:posOffset>
                </wp:positionV>
                <wp:extent cx="179707" cy="0"/>
                <wp:effectExtent l="0" t="76200" r="10793" b="114300"/>
                <wp:wrapNone/>
                <wp:docPr id="70" name="Gerade Verbindung mit Pfei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66CFDF" id="Gerade Verbindung mit Pfeil 159" o:spid="_x0000_s1026" type="#_x0000_t32" style="position:absolute;margin-left:909.6pt;margin-top:-1.4pt;width:14.15pt;height:0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30ACFD3" wp14:editId="50D38713">
                <wp:simplePos x="0" y="0"/>
                <wp:positionH relativeFrom="column">
                  <wp:posOffset>11560173</wp:posOffset>
                </wp:positionH>
                <wp:positionV relativeFrom="paragraph">
                  <wp:posOffset>-582299</wp:posOffset>
                </wp:positionV>
                <wp:extent cx="0" cy="1115695"/>
                <wp:effectExtent l="0" t="0" r="38100" b="27305"/>
                <wp:wrapNone/>
                <wp:docPr id="71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15695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1AD54F" id="Gerader Verbinder 63" o:spid="_x0000_s1026" type="#_x0000_t32" style="position:absolute;margin-left:910.25pt;margin-top:-45.85pt;width:0;height:87.8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DF1D14C" wp14:editId="20F748F2">
                <wp:simplePos x="0" y="0"/>
                <wp:positionH relativeFrom="column">
                  <wp:posOffset>11744955</wp:posOffset>
                </wp:positionH>
                <wp:positionV relativeFrom="paragraph">
                  <wp:posOffset>-202567</wp:posOffset>
                </wp:positionV>
                <wp:extent cx="789941" cy="390521"/>
                <wp:effectExtent l="0" t="0" r="10159" b="9529"/>
                <wp:wrapNone/>
                <wp:docPr id="7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3905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A4642FD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1.5.2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Jourfixe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1D14C" id="Textfeld 3" o:spid="_x0000_s1090" type="#_x0000_t202" style="position:absolute;margin-left:924.8pt;margin-top:-15.95pt;width:62.2pt;height:30.7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" strokeweight=".17625mm">
                <v:textbox>
                  <w:txbxContent>
                    <w:p w14:paraId="3A4642FD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1.5.2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Jourfixe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9B63AD0" wp14:editId="6EFB21AA">
                <wp:simplePos x="0" y="0"/>
                <wp:positionH relativeFrom="column">
                  <wp:posOffset>11746867</wp:posOffset>
                </wp:positionH>
                <wp:positionV relativeFrom="paragraph">
                  <wp:posOffset>-731520</wp:posOffset>
                </wp:positionV>
                <wp:extent cx="789941" cy="380362"/>
                <wp:effectExtent l="0" t="0" r="10159" b="19688"/>
                <wp:wrapNone/>
                <wp:docPr id="7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3803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236EE84" w14:textId="77777777" w:rsidR="00B1184D" w:rsidRDefault="0000000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1.5.3 Rücksprache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63AD0" id="_x0000_s1091" type="#_x0000_t202" style="position:absolute;margin-left:924.95pt;margin-top:-57.6pt;width:62.2pt;height:29.9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" strokeweight=".17625mm">
                <v:textbox>
                  <w:txbxContent>
                    <w:p w14:paraId="6236EE84" w14:textId="77777777" w:rsidR="00B1184D" w:rsidRDefault="0000000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1.5.3 Rücksprache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3476A60" wp14:editId="55C8A2D7">
                <wp:simplePos x="0" y="0"/>
                <wp:positionH relativeFrom="column">
                  <wp:posOffset>11747497</wp:posOffset>
                </wp:positionH>
                <wp:positionV relativeFrom="paragraph">
                  <wp:posOffset>334012</wp:posOffset>
                </wp:positionV>
                <wp:extent cx="789941" cy="400050"/>
                <wp:effectExtent l="0" t="0" r="10159" b="19050"/>
                <wp:wrapNone/>
                <wp:docPr id="7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EC4CA40" w14:textId="77777777" w:rsidR="00B1184D" w:rsidRDefault="0000000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1.4.7  Dokumentation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76A60" id="_x0000_s1092" type="#_x0000_t202" style="position:absolute;margin-left:925pt;margin-top:26.3pt;width:62.2pt;height:31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" strokeweight=".17625mm">
                <v:textbox>
                  <w:txbxContent>
                    <w:p w14:paraId="0EC4CA40" w14:textId="77777777" w:rsidR="00B1184D" w:rsidRDefault="0000000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1.4.7  Dokumentation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D1BF444" wp14:editId="0476863C">
                <wp:simplePos x="0" y="0"/>
                <wp:positionH relativeFrom="column">
                  <wp:posOffset>12558397</wp:posOffset>
                </wp:positionH>
                <wp:positionV relativeFrom="paragraph">
                  <wp:posOffset>-568957</wp:posOffset>
                </wp:positionV>
                <wp:extent cx="142875" cy="0"/>
                <wp:effectExtent l="0" t="0" r="0" b="0"/>
                <wp:wrapNone/>
                <wp:docPr id="75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CB6F2" id="Gerade Verbindung mit Pfeil 82" o:spid="_x0000_s1026" type="#_x0000_t32" style="position:absolute;margin-left:988.85pt;margin-top:-44.8pt;width:11.25pt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0861BF" wp14:editId="269AADD6">
                <wp:simplePos x="0" y="0"/>
                <wp:positionH relativeFrom="column">
                  <wp:posOffset>12554583</wp:posOffset>
                </wp:positionH>
                <wp:positionV relativeFrom="paragraph">
                  <wp:posOffset>-4443</wp:posOffset>
                </wp:positionV>
                <wp:extent cx="142875" cy="0"/>
                <wp:effectExtent l="0" t="0" r="0" b="0"/>
                <wp:wrapNone/>
                <wp:docPr id="76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64C392" id="Gerade Verbindung mit Pfeil 83" o:spid="_x0000_s1026" type="#_x0000_t32" style="position:absolute;margin-left:988.55pt;margin-top:-.35pt;width:11.25pt;height:0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70BAF3B" wp14:editId="364E1EA9">
                <wp:simplePos x="0" y="0"/>
                <wp:positionH relativeFrom="page">
                  <wp:posOffset>13424534</wp:posOffset>
                </wp:positionH>
                <wp:positionV relativeFrom="paragraph">
                  <wp:posOffset>-578486</wp:posOffset>
                </wp:positionV>
                <wp:extent cx="0" cy="1763392"/>
                <wp:effectExtent l="0" t="0" r="38100" b="27308"/>
                <wp:wrapNone/>
                <wp:docPr id="77" name="Gerader Verbinde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339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ED5FD8" id="Gerader Verbinder 85" o:spid="_x0000_s1026" type="#_x0000_t32" style="position:absolute;margin-left:1057.05pt;margin-top:-45.55pt;width:0;height:138.85pt;z-index:251840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" strokeweight=".17625mm">
                <v:stroke joinstyle="miter"/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DFB0405" wp14:editId="51D630B9">
                <wp:simplePos x="0" y="0"/>
                <wp:positionH relativeFrom="column">
                  <wp:posOffset>6792592</wp:posOffset>
                </wp:positionH>
                <wp:positionV relativeFrom="paragraph">
                  <wp:posOffset>-476887</wp:posOffset>
                </wp:positionV>
                <wp:extent cx="4751708" cy="13342"/>
                <wp:effectExtent l="0" t="76200" r="29842" b="100958"/>
                <wp:wrapNone/>
                <wp:docPr id="78" name="Gerader Verbinde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1708" cy="1334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1C167" id="Gerader Verbinder 165" o:spid="_x0000_s1026" type="#_x0000_t32" style="position:absolute;margin-left:534.85pt;margin-top:-37.55pt;width:374.15pt;height:1.0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117FB41" wp14:editId="300EC27B">
                <wp:simplePos x="0" y="0"/>
                <wp:positionH relativeFrom="column">
                  <wp:posOffset>6791962</wp:posOffset>
                </wp:positionH>
                <wp:positionV relativeFrom="paragraph">
                  <wp:posOffset>-483873</wp:posOffset>
                </wp:positionV>
                <wp:extent cx="0" cy="2447931"/>
                <wp:effectExtent l="0" t="0" r="38100" b="28569"/>
                <wp:wrapNone/>
                <wp:docPr id="79" name="Gerader Verbinde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7931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13A3F" id="Gerader Verbinder 41" o:spid="_x0000_s1026" type="#_x0000_t32" style="position:absolute;margin-left:534.8pt;margin-top:-38.1pt;width:0;height:19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47C8AB" wp14:editId="79EA15BE">
                <wp:simplePos x="0" y="0"/>
                <wp:positionH relativeFrom="column">
                  <wp:posOffset>7710943</wp:posOffset>
                </wp:positionH>
                <wp:positionV relativeFrom="paragraph">
                  <wp:posOffset>63495</wp:posOffset>
                </wp:positionV>
                <wp:extent cx="467999" cy="0"/>
                <wp:effectExtent l="0" t="76200" r="27301" b="114300"/>
                <wp:wrapNone/>
                <wp:docPr id="80" name="Gerade Verbindung mit Pfei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9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7ED84" id="Gerade Verbindung mit Pfeil 74" o:spid="_x0000_s1026" type="#_x0000_t32" style="position:absolute;margin-left:607.15pt;margin-top:5pt;width:36.85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451211F" wp14:editId="577068EB">
                <wp:simplePos x="0" y="0"/>
                <wp:positionH relativeFrom="column">
                  <wp:posOffset>7542849</wp:posOffset>
                </wp:positionH>
                <wp:positionV relativeFrom="paragraph">
                  <wp:posOffset>152083</wp:posOffset>
                </wp:positionV>
                <wp:extent cx="273689" cy="288292"/>
                <wp:effectExtent l="0" t="0" r="50161" b="16508"/>
                <wp:wrapNone/>
                <wp:docPr id="81" name="Rechteck: gefaltete Eck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9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C9102D2" w14:textId="77777777" w:rsidR="00B1184D" w:rsidRDefault="0000000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51211F" id="Rechteck: gefaltete Ecke 82" o:spid="_x0000_s1093" style="position:absolute;margin-left:593.95pt;margin-top:12pt;width:21.55pt;height:22.7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3689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" adj="-11796480,,5400" path="m,nsl273689,r,242676l228073,288292,,288292,,xem228073,288292nsl237196,251799r36493,-9123l228073,288292xem228073,288292nfl237196,251799r36493,-9123l228073,288292,,288292,,,273689,r,242676e" fillcolor="#ed7d31" strokeweight=".35281mm">
                <v:stroke joinstyle="miter"/>
                <v:formulas/>
                <v:path arrowok="t" o:connecttype="custom" o:connectlocs="136845,0;273689,144146;136845,288292;0,144146" o:connectangles="270,0,90,180" textboxrect="0,0,273689,242676"/>
                <v:textbox>
                  <w:txbxContent>
                    <w:p w14:paraId="5C9102D2" w14:textId="77777777" w:rsidR="00B1184D" w:rsidRDefault="0000000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7D844DF7" w14:textId="6797516B" w:rsidR="00B1184D" w:rsidRDefault="009B3166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546A28" wp14:editId="75D92023">
                <wp:simplePos x="0" y="0"/>
                <wp:positionH relativeFrom="column">
                  <wp:posOffset>8185150</wp:posOffset>
                </wp:positionH>
                <wp:positionV relativeFrom="paragraph">
                  <wp:posOffset>1766257</wp:posOffset>
                </wp:positionV>
                <wp:extent cx="789940" cy="400050"/>
                <wp:effectExtent l="0" t="0" r="10160" b="19050"/>
                <wp:wrapNone/>
                <wp:docPr id="17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29CB581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1.4.6  Coding Backend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72FB7FD9" wp14:editId="35649A8C">
                                  <wp:extent cx="549911" cy="285119"/>
                                  <wp:effectExtent l="0" t="0" r="2539" b="631"/>
                                  <wp:docPr id="171" name="Grafik 135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911" cy="285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EBEB95" w14:textId="77777777" w:rsidR="00B1184D" w:rsidRDefault="00B1184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546A28" id="_x0000_s1094" type="#_x0000_t202" style="position:absolute;margin-left:644.5pt;margin-top:139.1pt;width:62.2pt;height:31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" strokeweight=".17625mm">
                <v:textbox>
                  <w:txbxContent>
                    <w:p w14:paraId="329CB581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1.4.6  Coding Backend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72FB7FD9" wp14:editId="35649A8C">
                            <wp:extent cx="549911" cy="285119"/>
                            <wp:effectExtent l="0" t="0" r="2539" b="631"/>
                            <wp:docPr id="171" name="Grafik 135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911" cy="2851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EBEB95" w14:textId="77777777" w:rsidR="00B1184D" w:rsidRDefault="00B1184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75E43A" wp14:editId="1EB964A5">
                <wp:simplePos x="0" y="0"/>
                <wp:positionH relativeFrom="column">
                  <wp:posOffset>8715375</wp:posOffset>
                </wp:positionH>
                <wp:positionV relativeFrom="paragraph">
                  <wp:posOffset>2051372</wp:posOffset>
                </wp:positionV>
                <wp:extent cx="371475" cy="288292"/>
                <wp:effectExtent l="0" t="0" r="66675" b="16510"/>
                <wp:wrapNone/>
                <wp:docPr id="82" name="Rechteck: gefaltete Eck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D01ADBD" w14:textId="77777777" w:rsidR="00B1184D" w:rsidRDefault="00000000">
                            <w:pPr>
                              <w:jc w:val="center"/>
                            </w:pPr>
                            <w:r>
                              <w:t>1555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5E43A" id="Rechteck: gefaltete Ecke 85" o:spid="_x0000_s1095" style="position:absolute;margin-left:686.25pt;margin-top:161.55pt;width:29.25pt;height:22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71475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" adj="-11796480,,5400" path="m,nsl371475,r,240242l323425,288292,,288292,,xem323425,288292nsl333035,249852r38440,-9610l323425,288292xem323425,288292nfl333035,249852r38440,-9610l323425,288292,,288292,,,371475,r,240242e" fillcolor="#ed7d31" strokeweight=".35281mm">
                <v:stroke joinstyle="miter"/>
                <v:formulas/>
                <v:path arrowok="t" o:connecttype="custom" o:connectlocs="185738,0;371475,144146;185738,288292;0,144146" o:connectangles="270,0,90,180" textboxrect="0,0,371475,240242"/>
                <v:textbox>
                  <w:txbxContent>
                    <w:p w14:paraId="4D01ADBD" w14:textId="77777777" w:rsidR="00B1184D" w:rsidRDefault="00000000">
                      <w:pPr>
                        <w:jc w:val="center"/>
                      </w:pPr>
                      <w:r>
                        <w:t>1555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171C434" wp14:editId="2480B777">
                <wp:simplePos x="0" y="0"/>
                <wp:positionH relativeFrom="column">
                  <wp:posOffset>12409697</wp:posOffset>
                </wp:positionH>
                <wp:positionV relativeFrom="paragraph">
                  <wp:posOffset>343530</wp:posOffset>
                </wp:positionV>
                <wp:extent cx="265432" cy="288292"/>
                <wp:effectExtent l="0" t="0" r="58418" b="16508"/>
                <wp:wrapNone/>
                <wp:docPr id="83" name="Rechteck: gefaltete Eck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EA92E83" w14:textId="77777777" w:rsidR="00B1184D" w:rsidRDefault="00000000">
                            <w:r>
                              <w:t>6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1C434" id="_x0000_s1096" style="position:absolute;margin-left:977.15pt;margin-top:27.05pt;width:20.9pt;height:22.7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Os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5EA92E83" w14:textId="77777777" w:rsidR="00B1184D" w:rsidRDefault="0000000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90B0906" wp14:editId="37661F3F">
                <wp:simplePos x="0" y="0"/>
                <wp:positionH relativeFrom="column">
                  <wp:posOffset>12551511</wp:posOffset>
                </wp:positionH>
                <wp:positionV relativeFrom="paragraph">
                  <wp:posOffset>212085</wp:posOffset>
                </wp:positionV>
                <wp:extent cx="142875" cy="0"/>
                <wp:effectExtent l="0" t="0" r="0" b="0"/>
                <wp:wrapNone/>
                <wp:docPr id="84" name="Gerade Verbindung mit Pfei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EF01A" id="Gerade Verbindung mit Pfeil 84" o:spid="_x0000_s1026" type="#_x0000_t32" style="position:absolute;margin-left:988.3pt;margin-top:16.7pt;width:11.25pt;height:0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3C9754C" wp14:editId="42A5D467">
                <wp:simplePos x="0" y="0"/>
                <wp:positionH relativeFrom="column">
                  <wp:posOffset>2740657</wp:posOffset>
                </wp:positionH>
                <wp:positionV relativeFrom="paragraph">
                  <wp:posOffset>1299033</wp:posOffset>
                </wp:positionV>
                <wp:extent cx="265432" cy="288292"/>
                <wp:effectExtent l="0" t="0" r="58418" b="16508"/>
                <wp:wrapNone/>
                <wp:docPr id="85" name="Rechteck: gefaltete Eck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51C4D71" w14:textId="77777777" w:rsidR="00B1184D" w:rsidRDefault="00000000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9754C" id="Rechteck: gefaltete Ecke 76" o:spid="_x0000_s1097" style="position:absolute;margin-left:215.8pt;margin-top:102.3pt;width:20.9pt;height:22.7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soR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551C4D71" w14:textId="77777777" w:rsidR="00B1184D" w:rsidRDefault="00000000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D24D8E" wp14:editId="14F62E22">
                <wp:simplePos x="0" y="0"/>
                <wp:positionH relativeFrom="column">
                  <wp:posOffset>3081656</wp:posOffset>
                </wp:positionH>
                <wp:positionV relativeFrom="paragraph">
                  <wp:posOffset>538481</wp:posOffset>
                </wp:positionV>
                <wp:extent cx="0" cy="683898"/>
                <wp:effectExtent l="0" t="0" r="38100" b="20952"/>
                <wp:wrapNone/>
                <wp:docPr id="86" name="Gerader Verbinde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C50DE" id="Gerader Verbinder 88" o:spid="_x0000_s1026" type="#_x0000_t32" style="position:absolute;margin-left:242.65pt;margin-top:42.4pt;width:0;height:53.8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43549768" wp14:editId="1F414E72">
                <wp:simplePos x="0" y="0"/>
                <wp:positionH relativeFrom="column">
                  <wp:posOffset>2924808</wp:posOffset>
                </wp:positionH>
                <wp:positionV relativeFrom="paragraph">
                  <wp:posOffset>1222379</wp:posOffset>
                </wp:positionV>
                <wp:extent cx="142875" cy="0"/>
                <wp:effectExtent l="0" t="0" r="0" b="0"/>
                <wp:wrapNone/>
                <wp:docPr id="87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E011DF" id="Gerade Verbindung mit Pfeil 89" o:spid="_x0000_s1026" type="#_x0000_t32" style="position:absolute;margin-left:230.3pt;margin-top:96.25pt;width:11.25pt;height:0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6B20D7" wp14:editId="53D79F23">
                <wp:simplePos x="0" y="0"/>
                <wp:positionH relativeFrom="column">
                  <wp:posOffset>2915921</wp:posOffset>
                </wp:positionH>
                <wp:positionV relativeFrom="paragraph">
                  <wp:posOffset>552654</wp:posOffset>
                </wp:positionV>
                <wp:extent cx="179707" cy="0"/>
                <wp:effectExtent l="0" t="0" r="0" b="0"/>
                <wp:wrapNone/>
                <wp:docPr id="88" name="Gerade Verbindung mit Pfe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8816E" id="Gerade Verbindung mit Pfeil 90" o:spid="_x0000_s1026" type="#_x0000_t32" style="position:absolute;margin-left:229.6pt;margin-top:43.5pt;width:14.15pt;height:0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200E30D" wp14:editId="47131B53">
                <wp:simplePos x="0" y="0"/>
                <wp:positionH relativeFrom="column">
                  <wp:posOffset>1936113</wp:posOffset>
                </wp:positionH>
                <wp:positionV relativeFrom="paragraph">
                  <wp:posOffset>552242</wp:posOffset>
                </wp:positionV>
                <wp:extent cx="0" cy="683898"/>
                <wp:effectExtent l="0" t="0" r="38100" b="20952"/>
                <wp:wrapNone/>
                <wp:docPr id="89" name="Gerader Verbinde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CB237" id="Gerader Verbinder 95" o:spid="_x0000_s1026" type="#_x0000_t32" style="position:absolute;margin-left:152.45pt;margin-top:43.5pt;width:0;height:53.8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30C226F" wp14:editId="4391C9A6">
                <wp:simplePos x="0" y="0"/>
                <wp:positionH relativeFrom="column">
                  <wp:posOffset>1934212</wp:posOffset>
                </wp:positionH>
                <wp:positionV relativeFrom="paragraph">
                  <wp:posOffset>546097</wp:posOffset>
                </wp:positionV>
                <wp:extent cx="178436" cy="0"/>
                <wp:effectExtent l="0" t="76200" r="12064" b="114300"/>
                <wp:wrapNone/>
                <wp:docPr id="90" name="Gerade Verbindung mit Pfei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D14DB" id="Gerade Verbindung mit Pfeil 93" o:spid="_x0000_s1026" type="#_x0000_t32" style="position:absolute;margin-left:152.3pt;margin-top:43pt;width:14.05pt;height:0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AF1D087" wp14:editId="39D9A21C">
                <wp:simplePos x="0" y="0"/>
                <wp:positionH relativeFrom="column">
                  <wp:posOffset>1938656</wp:posOffset>
                </wp:positionH>
                <wp:positionV relativeFrom="paragraph">
                  <wp:posOffset>1222379</wp:posOffset>
                </wp:positionV>
                <wp:extent cx="179707" cy="0"/>
                <wp:effectExtent l="0" t="76200" r="10793" b="114300"/>
                <wp:wrapNone/>
                <wp:docPr id="91" name="Gerade Verbindung mit Pfe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C3A65" id="Gerade Verbindung mit Pfeil 94" o:spid="_x0000_s1026" type="#_x0000_t32" style="position:absolute;margin-left:152.65pt;margin-top:96.25pt;width:14.15pt;height:0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6D2CE88E" wp14:editId="6EE28E5D">
                <wp:simplePos x="0" y="0"/>
                <wp:positionH relativeFrom="column">
                  <wp:posOffset>1679579</wp:posOffset>
                </wp:positionH>
                <wp:positionV relativeFrom="paragraph">
                  <wp:posOffset>890909</wp:posOffset>
                </wp:positionV>
                <wp:extent cx="251460" cy="0"/>
                <wp:effectExtent l="0" t="76200" r="15240" b="114300"/>
                <wp:wrapNone/>
                <wp:docPr id="92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CD8FE" id="Gerade Verbindung mit Pfeil 96" o:spid="_x0000_s1026" type="#_x0000_t32" style="position:absolute;margin-left:132.25pt;margin-top:70.15pt;width:19.8pt;height:0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47C6C84" wp14:editId="345BB8A1">
                <wp:simplePos x="0" y="0"/>
                <wp:positionH relativeFrom="column">
                  <wp:posOffset>3096899</wp:posOffset>
                </wp:positionH>
                <wp:positionV relativeFrom="paragraph">
                  <wp:posOffset>887726</wp:posOffset>
                </wp:positionV>
                <wp:extent cx="178426" cy="0"/>
                <wp:effectExtent l="0" t="76200" r="12074" b="114300"/>
                <wp:wrapNone/>
                <wp:docPr id="93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2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9B3659" id="Gerade Verbindung mit Pfeil 97" o:spid="_x0000_s1026" type="#_x0000_t32" style="position:absolute;margin-left:243.85pt;margin-top:69.9pt;width:14.05pt;height:0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C6C690" wp14:editId="0DBC667F">
                <wp:simplePos x="0" y="0"/>
                <wp:positionH relativeFrom="column">
                  <wp:posOffset>2113919</wp:posOffset>
                </wp:positionH>
                <wp:positionV relativeFrom="paragraph">
                  <wp:posOffset>973451</wp:posOffset>
                </wp:positionV>
                <wp:extent cx="789941" cy="400050"/>
                <wp:effectExtent l="0" t="0" r="10159" b="19050"/>
                <wp:wrapNone/>
                <wp:docPr id="9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F0176F" w14:textId="77777777" w:rsidR="00B1184D" w:rsidRDefault="0000000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1.1.4 Features und Design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6C690" id="_x0000_s1098" type="#_x0000_t202" style="position:absolute;margin-left:166.45pt;margin-top:76.65pt;width:62.2pt;height:31.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" strokecolor="red" strokeweight=".52906mm">
                <v:textbox>
                  <w:txbxContent>
                    <w:p w14:paraId="0BF0176F" w14:textId="77777777" w:rsidR="00B1184D" w:rsidRDefault="0000000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1.1.4 Features und Design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FB4C3FF" wp14:editId="24CFC769">
                <wp:simplePos x="0" y="0"/>
                <wp:positionH relativeFrom="column">
                  <wp:posOffset>2769873</wp:posOffset>
                </wp:positionH>
                <wp:positionV relativeFrom="paragraph">
                  <wp:posOffset>626107</wp:posOffset>
                </wp:positionV>
                <wp:extent cx="265432" cy="288292"/>
                <wp:effectExtent l="0" t="0" r="58418" b="16508"/>
                <wp:wrapNone/>
                <wp:docPr id="95" name="Rechteck: gefaltete Eck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A7B284D" w14:textId="77777777" w:rsidR="00B1184D" w:rsidRDefault="00000000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4C3FF" id="_x0000_s1099" style="position:absolute;margin-left:218.1pt;margin-top:49.3pt;width:20.9pt;height:22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ueg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1A7B284D" w14:textId="77777777" w:rsidR="00B1184D" w:rsidRDefault="00000000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21BC58" wp14:editId="73435475">
                <wp:simplePos x="0" y="0"/>
                <wp:positionH relativeFrom="column">
                  <wp:posOffset>2087246</wp:posOffset>
                </wp:positionH>
                <wp:positionV relativeFrom="paragraph">
                  <wp:posOffset>334231</wp:posOffset>
                </wp:positionV>
                <wp:extent cx="789941" cy="400050"/>
                <wp:effectExtent l="0" t="0" r="10159" b="19050"/>
                <wp:wrapNone/>
                <wp:docPr id="9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261397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1.1.1 Zieldefinition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21BC58" id="_x0000_s1100" type="#_x0000_t202" style="position:absolute;margin-left:164.35pt;margin-top:26.3pt;width:62.2pt;height:31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" strokeweight=".17625mm">
                <v:textbox>
                  <w:txbxContent>
                    <w:p w14:paraId="1C261397" w14:textId="77777777" w:rsidR="00B1184D" w:rsidRDefault="00000000">
                      <w:pPr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>1.1.1 Zieldefinition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90BFA32" wp14:editId="5B8A4D5E">
                <wp:simplePos x="0" y="0"/>
                <wp:positionH relativeFrom="column">
                  <wp:posOffset>7877171</wp:posOffset>
                </wp:positionH>
                <wp:positionV relativeFrom="paragraph">
                  <wp:posOffset>831217</wp:posOffset>
                </wp:positionV>
                <wp:extent cx="0" cy="813431"/>
                <wp:effectExtent l="0" t="0" r="38100" b="24769"/>
                <wp:wrapNone/>
                <wp:docPr id="97" name="Gerader Verbinde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3431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694D06" id="Gerader Verbinder 64" o:spid="_x0000_s1026" type="#_x0000_t32" style="position:absolute;margin-left:620.25pt;margin-top:65.45pt;width:0;height:64.0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3C6FD11" wp14:editId="63E760EC">
                <wp:simplePos x="0" y="0"/>
                <wp:positionH relativeFrom="column">
                  <wp:posOffset>7732395</wp:posOffset>
                </wp:positionH>
                <wp:positionV relativeFrom="paragraph">
                  <wp:posOffset>1640616</wp:posOffset>
                </wp:positionV>
                <wp:extent cx="142875" cy="0"/>
                <wp:effectExtent l="0" t="0" r="0" b="0"/>
                <wp:wrapNone/>
                <wp:docPr id="98" name="Gerade Verbindung mit Pfei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56CA9" id="Gerade Verbindung mit Pfeil 67" o:spid="_x0000_s1026" type="#_x0000_t32" style="position:absolute;margin-left:608.85pt;margin-top:129.2pt;width:11.2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B21jbV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E7E1F37" wp14:editId="078066E3">
                <wp:simplePos x="0" y="0"/>
                <wp:positionH relativeFrom="column">
                  <wp:posOffset>8027673</wp:posOffset>
                </wp:positionH>
                <wp:positionV relativeFrom="paragraph">
                  <wp:posOffset>487046</wp:posOffset>
                </wp:positionV>
                <wp:extent cx="179697" cy="0"/>
                <wp:effectExtent l="0" t="76200" r="10803" b="114300"/>
                <wp:wrapNone/>
                <wp:docPr id="99" name="Gerade Verbindung mit Pfei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69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30A2" id="Gerade Verbindung mit Pfeil 69" o:spid="_x0000_s1026" type="#_x0000_t32" style="position:absolute;margin-left:632.1pt;margin-top:38.35pt;width:14.15pt;height:0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3F7C723" wp14:editId="339F7E28">
                <wp:simplePos x="0" y="0"/>
                <wp:positionH relativeFrom="column">
                  <wp:posOffset>8018144</wp:posOffset>
                </wp:positionH>
                <wp:positionV relativeFrom="paragraph">
                  <wp:posOffset>1277617</wp:posOffset>
                </wp:positionV>
                <wp:extent cx="179708" cy="0"/>
                <wp:effectExtent l="0" t="76200" r="10792" b="114300"/>
                <wp:wrapNone/>
                <wp:docPr id="100" name="Gerade Verbindung mit Pfei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07A2B2" id="Gerade Verbindung mit Pfeil 70" o:spid="_x0000_s1026" type="#_x0000_t32" style="position:absolute;margin-left:631.35pt;margin-top:100.6pt;width:14.15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B7825A" wp14:editId="0310648E">
                <wp:simplePos x="0" y="0"/>
                <wp:positionH relativeFrom="column">
                  <wp:posOffset>7904475</wp:posOffset>
                </wp:positionH>
                <wp:positionV relativeFrom="paragraph">
                  <wp:posOffset>1268099</wp:posOffset>
                </wp:positionV>
                <wp:extent cx="107955" cy="0"/>
                <wp:effectExtent l="0" t="76200" r="25395" b="114300"/>
                <wp:wrapNone/>
                <wp:docPr id="101" name="Gerade Verbindung mit Pfei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ED785" id="Gerade Verbindung mit Pfeil 68" o:spid="_x0000_s1026" type="#_x0000_t32" style="position:absolute;margin-left:622.4pt;margin-top:99.85pt;width:8.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6EE555C" wp14:editId="204D5FA0">
                <wp:simplePos x="0" y="0"/>
                <wp:positionH relativeFrom="column">
                  <wp:posOffset>7739381</wp:posOffset>
                </wp:positionH>
                <wp:positionV relativeFrom="paragraph">
                  <wp:posOffset>814483</wp:posOffset>
                </wp:positionV>
                <wp:extent cx="142875" cy="0"/>
                <wp:effectExtent l="0" t="0" r="0" b="0"/>
                <wp:wrapNone/>
                <wp:docPr id="102" name="Gerade Verbindung mit Pfei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C7F3A" id="Gerade Verbindung mit Pfeil 65" o:spid="_x0000_s1026" type="#_x0000_t32" style="position:absolute;margin-left:609.4pt;margin-top:64.15pt;width:11.25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35A4641" wp14:editId="4946103E">
                <wp:simplePos x="0" y="0"/>
                <wp:positionH relativeFrom="column">
                  <wp:posOffset>6798948</wp:posOffset>
                </wp:positionH>
                <wp:positionV relativeFrom="paragraph">
                  <wp:posOffset>1628811</wp:posOffset>
                </wp:positionV>
                <wp:extent cx="142875" cy="0"/>
                <wp:effectExtent l="0" t="76200" r="28575" b="114300"/>
                <wp:wrapNone/>
                <wp:docPr id="103" name="Gerade Verbindung mit Pfei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CF8210" id="Gerade Verbindung mit Pfeil 47" o:spid="_x0000_s1026" type="#_x0000_t32" style="position:absolute;margin-left:535.35pt;margin-top:128.25pt;width:11.25pt;height:0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FE9F231" wp14:editId="6CFD0934">
                <wp:simplePos x="0" y="0"/>
                <wp:positionH relativeFrom="column">
                  <wp:posOffset>6776718</wp:posOffset>
                </wp:positionH>
                <wp:positionV relativeFrom="paragraph">
                  <wp:posOffset>818927</wp:posOffset>
                </wp:positionV>
                <wp:extent cx="142875" cy="0"/>
                <wp:effectExtent l="0" t="76200" r="28575" b="114300"/>
                <wp:wrapNone/>
                <wp:docPr id="104" name="Gerade Verbindung mit Pfei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90435" id="Gerade Verbindung mit Pfeil 49" o:spid="_x0000_s1026" type="#_x0000_t32" style="position:absolute;margin-left:533.6pt;margin-top:64.5pt;width:11.2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571410" wp14:editId="21A9938A">
                <wp:simplePos x="0" y="0"/>
                <wp:positionH relativeFrom="column">
                  <wp:posOffset>6926580</wp:posOffset>
                </wp:positionH>
                <wp:positionV relativeFrom="paragraph">
                  <wp:posOffset>1430021</wp:posOffset>
                </wp:positionV>
                <wp:extent cx="789941" cy="400050"/>
                <wp:effectExtent l="0" t="0" r="10159" b="19050"/>
                <wp:wrapNone/>
                <wp:docPr id="10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81F56E2" w14:textId="77777777" w:rsidR="00B1184D" w:rsidRDefault="00000000">
                            <w:pPr>
                              <w:spacing w:line="240" w:lineRule="auto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1.3.4  Framework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br/>
                              <w:t>auswählen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571410" id="_x0000_s1101" type="#_x0000_t202" style="position:absolute;margin-left:545.4pt;margin-top:112.6pt;width:62.2pt;height:31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" strokecolor="red" strokeweight=".52906mm">
                <v:textbox>
                  <w:txbxContent>
                    <w:p w14:paraId="181F56E2" w14:textId="77777777" w:rsidR="00B1184D" w:rsidRDefault="00000000">
                      <w:pPr>
                        <w:spacing w:line="240" w:lineRule="auto"/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1.3.4  Framework</w:t>
                      </w:r>
                      <w:r>
                        <w:rPr>
                          <w:sz w:val="12"/>
                          <w:szCs w:val="12"/>
                        </w:rPr>
                        <w:br/>
                        <w:t>auswählen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8DD3ED" wp14:editId="3907E6D1">
                <wp:simplePos x="0" y="0"/>
                <wp:positionH relativeFrom="column">
                  <wp:posOffset>7548884</wp:posOffset>
                </wp:positionH>
                <wp:positionV relativeFrom="paragraph">
                  <wp:posOffset>1741913</wp:posOffset>
                </wp:positionV>
                <wp:extent cx="265432" cy="288292"/>
                <wp:effectExtent l="0" t="0" r="58418" b="16508"/>
                <wp:wrapNone/>
                <wp:docPr id="106" name="Rechteck: gefaltete Eck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5A004EB" w14:textId="77777777" w:rsidR="00B1184D" w:rsidRDefault="00000000">
                            <w:r>
                              <w:t>4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8DD3ED" id="Rechteck: gefaltete Ecke 84" o:spid="_x0000_s1102" style="position:absolute;margin-left:594.4pt;margin-top:137.15pt;width:20.9pt;height:22.7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+u0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25A004EB" w14:textId="77777777" w:rsidR="00B1184D" w:rsidRDefault="00000000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2EB0D9" wp14:editId="3D4360BB">
                <wp:simplePos x="0" y="0"/>
                <wp:positionH relativeFrom="column">
                  <wp:posOffset>7538084</wp:posOffset>
                </wp:positionH>
                <wp:positionV relativeFrom="paragraph">
                  <wp:posOffset>934087</wp:posOffset>
                </wp:positionV>
                <wp:extent cx="265432" cy="288292"/>
                <wp:effectExtent l="0" t="0" r="58418" b="16508"/>
                <wp:wrapNone/>
                <wp:docPr id="107" name="Rechteck: gefaltete Eck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2EB30DD" w14:textId="77777777" w:rsidR="00B1184D" w:rsidRDefault="0000000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2EB0D9" id="Rechteck: gefaltete Ecke 83" o:spid="_x0000_s1103" style="position:absolute;margin-left:593.55pt;margin-top:73.55pt;width:20.9pt;height:22.7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1w+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42EB30DD" w14:textId="77777777" w:rsidR="00B1184D" w:rsidRDefault="0000000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E2AEFD" wp14:editId="7F5FFD91">
                <wp:simplePos x="0" y="0"/>
                <wp:positionH relativeFrom="column">
                  <wp:posOffset>6930393</wp:posOffset>
                </wp:positionH>
                <wp:positionV relativeFrom="paragraph">
                  <wp:posOffset>655057</wp:posOffset>
                </wp:positionV>
                <wp:extent cx="789941" cy="400050"/>
                <wp:effectExtent l="0" t="0" r="10159" b="19050"/>
                <wp:wrapNone/>
                <wp:docPr id="10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C84D016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1.3.3  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t>Programmiersprache</w:t>
                            </w:r>
                            <w:r>
                              <w:rPr>
                                <w:sz w:val="10"/>
                                <w:szCs w:val="10"/>
                              </w:rPr>
                              <w:br/>
                              <w:t>wählen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2AEFD" id="_x0000_s1104" type="#_x0000_t202" style="position:absolute;margin-left:545.7pt;margin-top:51.6pt;width:62.2pt;height:31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" strokeweight=".17625mm">
                <v:textbox>
                  <w:txbxContent>
                    <w:p w14:paraId="4C84D016" w14:textId="77777777" w:rsidR="00B1184D" w:rsidRDefault="00000000">
                      <w:pPr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 xml:space="preserve">1.3.3  </w:t>
                      </w:r>
                      <w:r>
                        <w:rPr>
                          <w:sz w:val="10"/>
                          <w:szCs w:val="10"/>
                        </w:rPr>
                        <w:t>Programmiersprache</w:t>
                      </w:r>
                      <w:r>
                        <w:rPr>
                          <w:sz w:val="10"/>
                          <w:szCs w:val="10"/>
                        </w:rPr>
                        <w:br/>
                        <w:t>wählen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8FA5D4" wp14:editId="41D97D1F">
                <wp:simplePos x="0" y="0"/>
                <wp:positionH relativeFrom="column">
                  <wp:posOffset>12203426</wp:posOffset>
                </wp:positionH>
                <wp:positionV relativeFrom="paragraph">
                  <wp:posOffset>1821813</wp:posOffset>
                </wp:positionV>
                <wp:extent cx="1508760" cy="322582"/>
                <wp:effectExtent l="0" t="0" r="53340" b="20318"/>
                <wp:wrapNone/>
                <wp:docPr id="109" name="Rechteck: gefaltete Eck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32258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22333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981A57B" w14:textId="77777777" w:rsidR="00B1184D" w:rsidRDefault="00000000">
                            <w:r>
                              <w:t>Zeit in Stunden (=150)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FA5D4" id="Rechteck: gefaltete Ecke 98" o:spid="_x0000_s1105" style="position:absolute;margin-left:960.9pt;margin-top:143.45pt;width:118.8pt;height:25.4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08760,32258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" adj="-11796480,,5400" path="m,nsl1508760,r,250540l1436718,322582,,322582,,xem1436718,322582nsl1451126,264948r57634,-14408l1436718,322582xem1436718,322582nfl1451126,264948r57634,-14408l1436718,322582,,322582,,,1508760,r,250540e" fillcolor="#ed7d31" strokeweight=".35281mm">
                <v:stroke joinstyle="miter"/>
                <v:formulas/>
                <v:path arrowok="t" o:connecttype="custom" o:connectlocs="754380,0;1508760,161291;754380,322582;0,161291" o:connectangles="270,0,90,180" textboxrect="0,0,1508760,250540"/>
                <v:textbox>
                  <w:txbxContent>
                    <w:p w14:paraId="2981A57B" w14:textId="77777777" w:rsidR="00B1184D" w:rsidRDefault="00000000">
                      <w:r>
                        <w:t>Zeit in Stunden (=150)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FA1F690" wp14:editId="46608E12">
                <wp:simplePos x="0" y="0"/>
                <wp:positionH relativeFrom="column">
                  <wp:posOffset>14024610</wp:posOffset>
                </wp:positionH>
                <wp:positionV relativeFrom="paragraph">
                  <wp:posOffset>1831342</wp:posOffset>
                </wp:positionV>
                <wp:extent cx="1517647" cy="276862"/>
                <wp:effectExtent l="0" t="0" r="25403" b="27938"/>
                <wp:wrapNone/>
                <wp:docPr id="11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47" cy="2768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05CB74A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Kritischer Pfad (=72h)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1F690" id="_x0000_s1106" type="#_x0000_t202" style="position:absolute;margin-left:1104.3pt;margin-top:144.2pt;width:119.5pt;height:21.8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" strokecolor="red" strokeweight=".17625mm">
                <v:textbox>
                  <w:txbxContent>
                    <w:p w14:paraId="005CB74A" w14:textId="77777777" w:rsidR="00B1184D" w:rsidRDefault="00000000">
                      <w:pPr>
                        <w:jc w:val="center"/>
                      </w:pPr>
                      <w:r>
                        <w:rPr>
                          <w:sz w:val="20"/>
                          <w:szCs w:val="20"/>
                        </w:rPr>
                        <w:t>Kritischer Pfad (=72h)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767A024" wp14:editId="6D775E04">
                <wp:simplePos x="0" y="0"/>
                <wp:positionH relativeFrom="column">
                  <wp:posOffset>12329385</wp:posOffset>
                </wp:positionH>
                <wp:positionV relativeFrom="paragraph">
                  <wp:posOffset>995342</wp:posOffset>
                </wp:positionV>
                <wp:extent cx="349886" cy="288292"/>
                <wp:effectExtent l="0" t="0" r="50164" b="16508"/>
                <wp:wrapNone/>
                <wp:docPr id="112" name="Rechteck: gefaltete Eck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6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4887EB8" w14:textId="77777777" w:rsidR="00B1184D" w:rsidRDefault="00000000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7A024" id="Rechteck: gefaltete Ecke 96" o:spid="_x0000_s1107" style="position:absolute;margin-left:970.8pt;margin-top:78.35pt;width:27.55pt;height:22.7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88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" adj="-11796480,,5400" path="m,nsl349886,r,240242l301836,288292,,288292,,xem301836,288292nsl311446,249852r38440,-9610l301836,288292xem301836,288292nfl311446,249852r38440,-9610l301836,288292,,288292,,,349886,r,240242e" fillcolor="#ed7d31" strokeweight=".35281mm">
                <v:stroke joinstyle="miter"/>
                <v:formulas/>
                <v:path arrowok="t" o:connecttype="custom" o:connectlocs="174943,0;349886,144146;174943,288292;0,144146" o:connectangles="270,0,90,180" textboxrect="0,0,349886,240242"/>
                <v:textbox>
                  <w:txbxContent>
                    <w:p w14:paraId="04887EB8" w14:textId="77777777" w:rsidR="00B1184D" w:rsidRDefault="00000000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75EB099" wp14:editId="26A99BD9">
                <wp:simplePos x="0" y="0"/>
                <wp:positionH relativeFrom="column">
                  <wp:posOffset>17220300</wp:posOffset>
                </wp:positionH>
                <wp:positionV relativeFrom="paragraph">
                  <wp:posOffset>1314093</wp:posOffset>
                </wp:positionV>
                <wp:extent cx="265432" cy="288292"/>
                <wp:effectExtent l="0" t="0" r="58418" b="16508"/>
                <wp:wrapNone/>
                <wp:docPr id="113" name="Rechteck: gefaltete Eck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2D2486" w14:textId="77777777" w:rsidR="00B1184D" w:rsidRDefault="00000000"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EB099" id="Rechteck: gefaltete Ecke 95" o:spid="_x0000_s1108" style="position:absolute;margin-left:1355.95pt;margin-top:103.45pt;width:20.9pt;height:22.7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1gy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482D2486" w14:textId="77777777" w:rsidR="00B1184D" w:rsidRDefault="0000000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CCAB7F" wp14:editId="6DDC14E7">
                <wp:simplePos x="0" y="0"/>
                <wp:positionH relativeFrom="column">
                  <wp:posOffset>17213918</wp:posOffset>
                </wp:positionH>
                <wp:positionV relativeFrom="paragraph">
                  <wp:posOffset>603385</wp:posOffset>
                </wp:positionV>
                <wp:extent cx="265432" cy="288292"/>
                <wp:effectExtent l="0" t="0" r="58418" b="16508"/>
                <wp:wrapNone/>
                <wp:docPr id="114" name="Rechteck: gefaltete Eck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381E4B9" w14:textId="77777777" w:rsidR="00B1184D" w:rsidRDefault="00000000">
                            <w: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CAB7F" id="Rechteck: gefaltete Ecke 94" o:spid="_x0000_s1109" style="position:absolute;margin-left:1355.45pt;margin-top:47.5pt;width:20.9pt;height:22.7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Fs2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3381E4B9" w14:textId="77777777" w:rsidR="00B1184D" w:rsidRDefault="0000000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F1AE618" wp14:editId="35F9EA15">
                <wp:simplePos x="0" y="0"/>
                <wp:positionH relativeFrom="column">
                  <wp:posOffset>15933712</wp:posOffset>
                </wp:positionH>
                <wp:positionV relativeFrom="paragraph">
                  <wp:posOffset>1006205</wp:posOffset>
                </wp:positionV>
                <wp:extent cx="265432" cy="288292"/>
                <wp:effectExtent l="0" t="0" r="58418" b="16508"/>
                <wp:wrapNone/>
                <wp:docPr id="115" name="Rechteck: gefaltete Eck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0612F5E" w14:textId="77777777" w:rsidR="00B1184D" w:rsidRDefault="00000000">
                            <w: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AE618" id="Rechteck: gefaltete Ecke 93" o:spid="_x0000_s1110" style="position:absolute;margin-left:1254.6pt;margin-top:79.25pt;width:20.9pt;height:22.7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3WD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70612F5E" w14:textId="77777777" w:rsidR="00B1184D" w:rsidRDefault="0000000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F95E66B" wp14:editId="44B578F4">
                <wp:simplePos x="0" y="0"/>
                <wp:positionH relativeFrom="column">
                  <wp:posOffset>14806559</wp:posOffset>
                </wp:positionH>
                <wp:positionV relativeFrom="paragraph">
                  <wp:posOffset>1005721</wp:posOffset>
                </wp:positionV>
                <wp:extent cx="265432" cy="288292"/>
                <wp:effectExtent l="0" t="0" r="58418" b="16508"/>
                <wp:wrapNone/>
                <wp:docPr id="116" name="Rechteck: gefaltete Eck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1E944E7" w14:textId="77777777" w:rsidR="00B1184D" w:rsidRDefault="00000000"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95E66B" id="Rechteck: gefaltete Ecke 92" o:spid="_x0000_s1111" style="position:absolute;margin-left:1165.85pt;margin-top:79.2pt;width:20.9pt;height:22.7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nmX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01E944E7" w14:textId="77777777" w:rsidR="00B1184D" w:rsidRDefault="0000000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0EDF991" wp14:editId="448BE9BF">
                <wp:simplePos x="0" y="0"/>
                <wp:positionH relativeFrom="column">
                  <wp:posOffset>13594284</wp:posOffset>
                </wp:positionH>
                <wp:positionV relativeFrom="paragraph">
                  <wp:posOffset>974823</wp:posOffset>
                </wp:positionV>
                <wp:extent cx="265432" cy="288292"/>
                <wp:effectExtent l="0" t="0" r="58418" b="16508"/>
                <wp:wrapNone/>
                <wp:docPr id="117" name="Rechteck: gefaltete Eck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56D5CB3" w14:textId="77777777" w:rsidR="00B1184D" w:rsidRDefault="00000000">
                            <w:r>
                              <w:t>6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DF991" id="Rechteck: gefaltete Ecke 91" o:spid="_x0000_s1112" style="position:absolute;margin-left:1070.4pt;margin-top:76.75pt;width:20.9pt;height:22.7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ci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756D5CB3" w14:textId="77777777" w:rsidR="00B1184D" w:rsidRDefault="00000000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6931576" wp14:editId="13AB2357">
                <wp:simplePos x="0" y="0"/>
                <wp:positionH relativeFrom="column">
                  <wp:posOffset>11159611</wp:posOffset>
                </wp:positionH>
                <wp:positionV relativeFrom="paragraph">
                  <wp:posOffset>-110285</wp:posOffset>
                </wp:positionV>
                <wp:extent cx="265432" cy="288292"/>
                <wp:effectExtent l="0" t="0" r="58418" b="16508"/>
                <wp:wrapNone/>
                <wp:docPr id="118" name="Rechteck: gefaltete Eck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227B487" w14:textId="77777777" w:rsidR="00B1184D" w:rsidRDefault="00000000"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931576" id="_x0000_s1113" style="position:absolute;margin-left:878.7pt;margin-top:-8.7pt;width:20.9pt;height:22.7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uhePQ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7227B487" w14:textId="77777777" w:rsidR="00B1184D" w:rsidRDefault="00000000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77816C" wp14:editId="2EACC448">
                <wp:simplePos x="0" y="0"/>
                <wp:positionH relativeFrom="column">
                  <wp:posOffset>9979011</wp:posOffset>
                </wp:positionH>
                <wp:positionV relativeFrom="paragraph">
                  <wp:posOffset>-124742</wp:posOffset>
                </wp:positionV>
                <wp:extent cx="265432" cy="288292"/>
                <wp:effectExtent l="0" t="0" r="58418" b="16508"/>
                <wp:wrapNone/>
                <wp:docPr id="119" name="Rechteck: gefaltete Eck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02F1A54" w14:textId="77777777" w:rsidR="00B1184D" w:rsidRDefault="00000000">
                            <w:r>
                              <w:t>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7816C" id="Rechteck: gefaltete Ecke 89" o:spid="_x0000_s1114" style="position:absolute;margin-left:785.75pt;margin-top:-9.8pt;width:20.9pt;height:22.7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cbr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202F1A54" w14:textId="77777777" w:rsidR="00B1184D" w:rsidRDefault="00000000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F2D2E7" wp14:editId="6291AC1A">
                <wp:simplePos x="0" y="0"/>
                <wp:positionH relativeFrom="column">
                  <wp:posOffset>8682410</wp:posOffset>
                </wp:positionH>
                <wp:positionV relativeFrom="paragraph">
                  <wp:posOffset>1377891</wp:posOffset>
                </wp:positionV>
                <wp:extent cx="349886" cy="288292"/>
                <wp:effectExtent l="0" t="0" r="50164" b="16508"/>
                <wp:wrapNone/>
                <wp:docPr id="120" name="Rechteck: gefaltete Eck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6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2776B927" w14:textId="77777777" w:rsidR="00B1184D" w:rsidRDefault="00000000">
                            <w:r>
                              <w:t>25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F2D2E7" id="Rechteck: gefaltete Ecke 88" o:spid="_x0000_s1115" style="position:absolute;margin-left:683.65pt;margin-top:108.5pt;width:27.55pt;height:22.7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88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" adj="-11796480,,5400" path="m,nsl349886,r,240242l301836,288292,,288292,,xem301836,288292nsl311446,249852r38440,-9610l301836,288292xem301836,288292nfl311446,249852r38440,-9610l301836,288292,,288292,,,349886,r,240242e" fillcolor="#ed7d31" strokeweight=".35281mm">
                <v:stroke joinstyle="miter"/>
                <v:formulas/>
                <v:path arrowok="t" o:connecttype="custom" o:connectlocs="174943,0;349886,144146;174943,288292;0,144146" o:connectangles="270,0,90,180" textboxrect="0,0,349886,240242"/>
                <v:textbox>
                  <w:txbxContent>
                    <w:p w14:paraId="2776B927" w14:textId="77777777" w:rsidR="00B1184D" w:rsidRDefault="00000000">
                      <w: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9844687" wp14:editId="32925DCB">
                <wp:simplePos x="0" y="0"/>
                <wp:positionH relativeFrom="column">
                  <wp:posOffset>8697434</wp:posOffset>
                </wp:positionH>
                <wp:positionV relativeFrom="paragraph">
                  <wp:posOffset>599370</wp:posOffset>
                </wp:positionV>
                <wp:extent cx="349886" cy="288292"/>
                <wp:effectExtent l="0" t="0" r="50164" b="16508"/>
                <wp:wrapNone/>
                <wp:docPr id="121" name="Rechteck: gefaltete Eck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6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C97FCDE" w14:textId="77777777" w:rsidR="00B1184D" w:rsidRDefault="00000000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44687" id="Rechteck: gefaltete Ecke 87" o:spid="_x0000_s1116" style="position:absolute;margin-left:684.85pt;margin-top:47.2pt;width:27.55pt;height:22.7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88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" adj="-11796480,,5400" path="m,nsl349886,r,240242l301836,288292,,288292,,xem301836,288292nsl311446,249852r38440,-9610l301836,288292xem301836,288292nfl311446,249852r38440,-9610l301836,288292,,288292,,,349886,r,240242e" fillcolor="#ed7d31" strokeweight=".35281mm">
                <v:stroke joinstyle="miter"/>
                <v:formulas/>
                <v:path arrowok="t" o:connecttype="custom" o:connectlocs="174943,0;349886,144146;174943,288292;0,144146" o:connectangles="270,0,90,180" textboxrect="0,0,349886,240242"/>
                <v:textbox>
                  <w:txbxContent>
                    <w:p w14:paraId="5C97FCDE" w14:textId="77777777" w:rsidR="00B1184D" w:rsidRDefault="00000000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42509CA" wp14:editId="0BF56A72">
                <wp:simplePos x="0" y="0"/>
                <wp:positionH relativeFrom="column">
                  <wp:posOffset>8703890</wp:posOffset>
                </wp:positionH>
                <wp:positionV relativeFrom="paragraph">
                  <wp:posOffset>-130768</wp:posOffset>
                </wp:positionV>
                <wp:extent cx="349886" cy="288292"/>
                <wp:effectExtent l="0" t="0" r="50164" b="16508"/>
                <wp:wrapNone/>
                <wp:docPr id="122" name="Rechteck: gefaltete Eck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886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3F99DF0" w14:textId="77777777" w:rsidR="00B1184D" w:rsidRDefault="00000000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509CA" id="Rechteck: gefaltete Ecke 86" o:spid="_x0000_s1117" style="position:absolute;margin-left:685.35pt;margin-top:-10.3pt;width:27.55pt;height:22.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49886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" adj="-11796480,,5400" path="m,nsl349886,r,240242l301836,288292,,288292,,xem301836,288292nsl311446,249852r38440,-9610l301836,288292xem301836,288292nfl311446,249852r38440,-9610l301836,288292,,288292,,,349886,r,240242e" fillcolor="#ed7d31" strokeweight=".35281mm">
                <v:stroke joinstyle="miter"/>
                <v:formulas/>
                <v:path arrowok="t" o:connecttype="custom" o:connectlocs="174943,0;349886,144146;174943,288292;0,144146" o:connectangles="270,0,90,180" textboxrect="0,0,349886,240242"/>
                <v:textbox>
                  <w:txbxContent>
                    <w:p w14:paraId="43F99DF0" w14:textId="77777777" w:rsidR="00B1184D" w:rsidRDefault="00000000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10145A5" wp14:editId="08D9A78E">
                <wp:simplePos x="0" y="0"/>
                <wp:positionH relativeFrom="column">
                  <wp:posOffset>6353808</wp:posOffset>
                </wp:positionH>
                <wp:positionV relativeFrom="paragraph">
                  <wp:posOffset>1745772</wp:posOffset>
                </wp:positionV>
                <wp:extent cx="265432" cy="288292"/>
                <wp:effectExtent l="0" t="0" r="58418" b="16508"/>
                <wp:wrapNone/>
                <wp:docPr id="123" name="Rechteck: gefaltete Eck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6AC4519" w14:textId="77777777" w:rsidR="00B1184D" w:rsidRDefault="00000000">
                            <w:r>
                              <w:t>2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45A5" id="Rechteck: gefaltete Ecke 81" o:spid="_x0000_s1118" style="position:absolute;margin-left:500.3pt;margin-top:137.45pt;width:20.9pt;height:22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uxS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06AC4519" w14:textId="77777777" w:rsidR="00B1184D" w:rsidRDefault="0000000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0FDB98C" wp14:editId="40C3E3DC">
                <wp:simplePos x="0" y="0"/>
                <wp:positionH relativeFrom="column">
                  <wp:posOffset>6326367</wp:posOffset>
                </wp:positionH>
                <wp:positionV relativeFrom="paragraph">
                  <wp:posOffset>940469</wp:posOffset>
                </wp:positionV>
                <wp:extent cx="265432" cy="288292"/>
                <wp:effectExtent l="0" t="0" r="58418" b="16508"/>
                <wp:wrapNone/>
                <wp:docPr id="124" name="Rechteck: gefaltete Eck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6CAE72D" w14:textId="77777777" w:rsidR="00B1184D" w:rsidRDefault="0000000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FDB98C" id="Rechteck: gefaltete Ecke 80" o:spid="_x0000_s1119" style="position:absolute;margin-left:498.15pt;margin-top:74.05pt;width:20.9pt;height:22.7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e9W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46CAE72D" w14:textId="77777777" w:rsidR="00B1184D" w:rsidRDefault="0000000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094B02" wp14:editId="1D8F6EA2">
                <wp:simplePos x="0" y="0"/>
                <wp:positionH relativeFrom="column">
                  <wp:posOffset>6332530</wp:posOffset>
                </wp:positionH>
                <wp:positionV relativeFrom="paragraph">
                  <wp:posOffset>229560</wp:posOffset>
                </wp:positionV>
                <wp:extent cx="265432" cy="288292"/>
                <wp:effectExtent l="0" t="0" r="58418" b="16508"/>
                <wp:wrapNone/>
                <wp:docPr id="125" name="Rechteck: gefaltete Eck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31B6B71" w14:textId="77777777" w:rsidR="00B1184D" w:rsidRDefault="0000000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94B02" id="Rechteck: gefaltete Ecke 79" o:spid="_x0000_s1120" style="position:absolute;margin-left:498.6pt;margin-top:18.1pt;width:20.9pt;height:22.7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sHj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131B6B71" w14:textId="77777777" w:rsidR="00B1184D" w:rsidRDefault="0000000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2940DB4" wp14:editId="24DE657E">
                <wp:simplePos x="0" y="0"/>
                <wp:positionH relativeFrom="column">
                  <wp:posOffset>5131210</wp:posOffset>
                </wp:positionH>
                <wp:positionV relativeFrom="paragraph">
                  <wp:posOffset>953609</wp:posOffset>
                </wp:positionV>
                <wp:extent cx="265432" cy="288292"/>
                <wp:effectExtent l="0" t="0" r="58418" b="16508"/>
                <wp:wrapNone/>
                <wp:docPr id="126" name="Rechteck: gefaltete Eck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70AA505D" w14:textId="77777777" w:rsidR="00B1184D" w:rsidRDefault="0000000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40DB4" id="Rechteck: gefaltete Ecke 78" o:spid="_x0000_s1121" style="position:absolute;margin-left:404.05pt;margin-top:75.1pt;width:20.9pt;height:22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833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70AA505D" w14:textId="77777777" w:rsidR="00B1184D" w:rsidRDefault="0000000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2E867F9" wp14:editId="28E95CBA">
                <wp:simplePos x="0" y="0"/>
                <wp:positionH relativeFrom="column">
                  <wp:posOffset>3887297</wp:posOffset>
                </wp:positionH>
                <wp:positionV relativeFrom="paragraph">
                  <wp:posOffset>1005721</wp:posOffset>
                </wp:positionV>
                <wp:extent cx="265432" cy="288292"/>
                <wp:effectExtent l="0" t="0" r="58418" b="16508"/>
                <wp:wrapNone/>
                <wp:docPr id="127" name="Rechteck: gefaltete Eck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55DCA30E" w14:textId="77777777" w:rsidR="00B1184D" w:rsidRDefault="0000000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867F9" id="Rechteck: gefaltete Ecke 77" o:spid="_x0000_s1122" style="position:absolute;margin-left:306.1pt;margin-top:79.2pt;width:20.9pt;height:22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ONC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55DCA30E" w14:textId="77777777" w:rsidR="00B1184D" w:rsidRDefault="0000000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B9717ED" wp14:editId="0E7DAD1A">
                <wp:simplePos x="0" y="0"/>
                <wp:positionH relativeFrom="column">
                  <wp:posOffset>1491477</wp:posOffset>
                </wp:positionH>
                <wp:positionV relativeFrom="paragraph">
                  <wp:posOffset>970900</wp:posOffset>
                </wp:positionV>
                <wp:extent cx="265432" cy="288292"/>
                <wp:effectExtent l="0" t="0" r="58418" b="16508"/>
                <wp:wrapNone/>
                <wp:docPr id="128" name="Rechteck: gefaltete Eck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2" cy="288292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ss"/>
                            <a:gd name="f3" fmla="val 0"/>
                            <a:gd name="f4" fmla="val 16667"/>
                            <a:gd name="f5" fmla="abs f0"/>
                            <a:gd name="f6" fmla="abs f1"/>
                            <a:gd name="f7" fmla="abs f2"/>
                            <a:gd name="f8" fmla="?: f5 f0 1"/>
                            <a:gd name="f9" fmla="?: f6 f1 1"/>
                            <a:gd name="f10" fmla="?: f7 f2 1"/>
                            <a:gd name="f11" fmla="*/ f8 1 21600"/>
                            <a:gd name="f12" fmla="*/ f9 1 21600"/>
                            <a:gd name="f13" fmla="*/ 21600 f8 1"/>
                            <a:gd name="f14" fmla="*/ 21600 f9 1"/>
                            <a:gd name="f15" fmla="min f12 f11"/>
                            <a:gd name="f16" fmla="*/ f13 1 f10"/>
                            <a:gd name="f17" fmla="*/ f14 1 f10"/>
                            <a:gd name="f18" fmla="val f16"/>
                            <a:gd name="f19" fmla="val f17"/>
                            <a:gd name="f20" fmla="*/ f3 f15 1"/>
                            <a:gd name="f21" fmla="+- f19 0 f3"/>
                            <a:gd name="f22" fmla="+- f18 0 f3"/>
                            <a:gd name="f23" fmla="*/ f18 f15 1"/>
                            <a:gd name="f24" fmla="*/ f19 f15 1"/>
                            <a:gd name="f25" fmla="min f22 f21"/>
                            <a:gd name="f26" fmla="*/ f25 f4 1"/>
                            <a:gd name="f27" fmla="*/ f26 1 100000"/>
                            <a:gd name="f28" fmla="*/ f27 1 5"/>
                            <a:gd name="f29" fmla="+- f18 0 f27"/>
                            <a:gd name="f30" fmla="+- f19 0 f27"/>
                            <a:gd name="f31" fmla="+- f29 f28 0"/>
                            <a:gd name="f32" fmla="+- f30 f28 0"/>
                            <a:gd name="f33" fmla="*/ f30 f15 1"/>
                            <a:gd name="f34" fmla="*/ f29 f15 1"/>
                            <a:gd name="f35" fmla="*/ f31 f15 1"/>
                            <a:gd name="f36" fmla="*/ f32 f1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20" t="f20" r="f23" b="f33"/>
                          <a:pathLst>
                            <a:path stroke="0">
                              <a:moveTo>
                                <a:pt x="f20" y="f20"/>
                              </a:move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close/>
                            </a:path>
                            <a:path stroke="0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close/>
                            </a:path>
                            <a:path fill="none">
                              <a:moveTo>
                                <a:pt x="f34" y="f24"/>
                              </a:moveTo>
                              <a:lnTo>
                                <a:pt x="f35" y="f36"/>
                              </a:lnTo>
                              <a:lnTo>
                                <a:pt x="f23" y="f33"/>
                              </a:lnTo>
                              <a:lnTo>
                                <a:pt x="f34" y="f24"/>
                              </a:lnTo>
                              <a:lnTo>
                                <a:pt x="f20" y="f24"/>
                              </a:lnTo>
                              <a:lnTo>
                                <a:pt x="f20" y="f20"/>
                              </a:lnTo>
                              <a:lnTo>
                                <a:pt x="f23" y="f20"/>
                              </a:lnTo>
                              <a:lnTo>
                                <a:pt x="f23" y="f33"/>
                              </a:lnTo>
                            </a:path>
                          </a:pathLst>
                        </a:custGeom>
                        <a:solidFill>
                          <a:srgbClr val="ED7D31"/>
                        </a:solidFill>
                        <a:ln w="12701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217A68B" w14:textId="77777777" w:rsidR="00B1184D" w:rsidRDefault="0000000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717ED" id="Rechteck: gefaltete Ecke 75" o:spid="_x0000_s1123" style="position:absolute;margin-left:117.45pt;margin-top:76.45pt;width:20.9pt;height:22.7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32,28829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" adj="-11796480,,5400" path="m,nsl265432,r,244052l221192,288292,,288292,,xem221192,288292nsl230040,252900r35392,-8848l221192,288292xem221192,288292nfl230040,252900r35392,-8848l221192,288292,,288292,,,265432,r,244052e" fillcolor="#ed7d31" strokeweight=".35281mm">
                <v:stroke joinstyle="miter"/>
                <v:formulas/>
                <v:path arrowok="t" o:connecttype="custom" o:connectlocs="132716,0;265432,144146;132716,288292;0,144146" o:connectangles="270,0,90,180" textboxrect="0,0,265432,244052"/>
                <v:textbox>
                  <w:txbxContent>
                    <w:p w14:paraId="1217A68B" w14:textId="77777777" w:rsidR="00B1184D" w:rsidRDefault="0000000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66754C" wp14:editId="23AE9697">
                <wp:simplePos x="0" y="0"/>
                <wp:positionH relativeFrom="column">
                  <wp:posOffset>17579120</wp:posOffset>
                </wp:positionH>
                <wp:positionV relativeFrom="paragraph">
                  <wp:posOffset>882652</wp:posOffset>
                </wp:positionV>
                <wp:extent cx="178436" cy="0"/>
                <wp:effectExtent l="0" t="76200" r="12064" b="114300"/>
                <wp:wrapNone/>
                <wp:docPr id="129" name="Gerade Verbindung mit Pfei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5228C" id="Gerade Verbindung mit Pfeil 97" o:spid="_x0000_s1026" type="#_x0000_t32" style="position:absolute;margin-left:1384.2pt;margin-top:69.5pt;width:14.0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BD3D83F" wp14:editId="091BEE56">
                <wp:simplePos x="0" y="0"/>
                <wp:positionH relativeFrom="column">
                  <wp:posOffset>16161389</wp:posOffset>
                </wp:positionH>
                <wp:positionV relativeFrom="paragraph">
                  <wp:posOffset>885825</wp:posOffset>
                </wp:positionV>
                <wp:extent cx="251460" cy="0"/>
                <wp:effectExtent l="0" t="76200" r="15240" b="114300"/>
                <wp:wrapNone/>
                <wp:docPr id="130" name="Gerade Verbindung mit Pfei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3CCAD4" id="Gerade Verbindung mit Pfeil 96" o:spid="_x0000_s1026" type="#_x0000_t32" style="position:absolute;margin-left:1272.55pt;margin-top:69.75pt;width:19.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93200D" wp14:editId="1A415F27">
                <wp:simplePos x="0" y="0"/>
                <wp:positionH relativeFrom="column">
                  <wp:posOffset>16418079</wp:posOffset>
                </wp:positionH>
                <wp:positionV relativeFrom="paragraph">
                  <wp:posOffset>528952</wp:posOffset>
                </wp:positionV>
                <wp:extent cx="0" cy="683899"/>
                <wp:effectExtent l="0" t="0" r="38100" b="20951"/>
                <wp:wrapNone/>
                <wp:docPr id="131" name="Gerader Verbinde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9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58F69" id="Gerader Verbinder 95" o:spid="_x0000_s1026" type="#_x0000_t32" style="position:absolute;margin-left:1292.75pt;margin-top:41.65pt;width:0;height:53.8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EC1922" wp14:editId="748D0F81">
                <wp:simplePos x="0" y="0"/>
                <wp:positionH relativeFrom="column">
                  <wp:posOffset>16416506</wp:posOffset>
                </wp:positionH>
                <wp:positionV relativeFrom="paragraph">
                  <wp:posOffset>541023</wp:posOffset>
                </wp:positionV>
                <wp:extent cx="178436" cy="0"/>
                <wp:effectExtent l="0" t="76200" r="12064" b="114300"/>
                <wp:wrapNone/>
                <wp:docPr id="132" name="Gerade Verbindung mit Pfei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436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857B0" id="Gerade Verbindung mit Pfeil 93" o:spid="_x0000_s1026" type="#_x0000_t32" style="position:absolute;margin-left:1292.65pt;margin-top:42.6pt;width:14.05pt;height:0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298C61E" wp14:editId="19F5494A">
                <wp:simplePos x="0" y="0"/>
                <wp:positionH relativeFrom="column">
                  <wp:posOffset>16421096</wp:posOffset>
                </wp:positionH>
                <wp:positionV relativeFrom="paragraph">
                  <wp:posOffset>1217779</wp:posOffset>
                </wp:positionV>
                <wp:extent cx="179707" cy="0"/>
                <wp:effectExtent l="0" t="76200" r="10793" b="114300"/>
                <wp:wrapNone/>
                <wp:docPr id="133" name="Gerade Verbindung mit Pfei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9B51DC" id="Gerade Verbindung mit Pfeil 94" o:spid="_x0000_s1026" type="#_x0000_t32" style="position:absolute;margin-left:1293pt;margin-top:95.9pt;width:14.15pt;height:0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2094DEF" wp14:editId="69FFB08C">
                <wp:simplePos x="0" y="0"/>
                <wp:positionH relativeFrom="column">
                  <wp:posOffset>17564096</wp:posOffset>
                </wp:positionH>
                <wp:positionV relativeFrom="paragraph">
                  <wp:posOffset>523393</wp:posOffset>
                </wp:positionV>
                <wp:extent cx="0" cy="683898"/>
                <wp:effectExtent l="0" t="0" r="38100" b="20952"/>
                <wp:wrapNone/>
                <wp:docPr id="134" name="Gerader Verbinde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3898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7C03F" id="Gerader Verbinder 88" o:spid="_x0000_s1026" type="#_x0000_t32" style="position:absolute;margin-left:1383pt;margin-top:41.2pt;width:0;height:53.8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24EC44" wp14:editId="5088946A">
                <wp:simplePos x="0" y="0"/>
                <wp:positionH relativeFrom="column">
                  <wp:posOffset>17406774</wp:posOffset>
                </wp:positionH>
                <wp:positionV relativeFrom="paragraph">
                  <wp:posOffset>1207136</wp:posOffset>
                </wp:positionV>
                <wp:extent cx="142875" cy="0"/>
                <wp:effectExtent l="0" t="0" r="0" b="0"/>
                <wp:wrapNone/>
                <wp:docPr id="135" name="Gerade Verbindung mit Pfei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46D60" id="Gerade Verbindung mit Pfeil 89" o:spid="_x0000_s1026" type="#_x0000_t32" style="position:absolute;margin-left:1370.6pt;margin-top:95.05pt;width:11.2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CKXTfh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B28AB0" wp14:editId="367F5628">
                <wp:simplePos x="0" y="0"/>
                <wp:positionH relativeFrom="column">
                  <wp:posOffset>17397731</wp:posOffset>
                </wp:positionH>
                <wp:positionV relativeFrom="paragraph">
                  <wp:posOffset>537210</wp:posOffset>
                </wp:positionV>
                <wp:extent cx="179707" cy="0"/>
                <wp:effectExtent l="0" t="0" r="0" b="0"/>
                <wp:wrapNone/>
                <wp:docPr id="136" name="Gerade Verbindung mit Pfei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70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9DD8F" id="Gerade Verbindung mit Pfeil 90" o:spid="_x0000_s1026" type="#_x0000_t32" style="position:absolute;margin-left:1369.9pt;margin-top:42.3pt;width:14.15pt;height:0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191CAA" wp14:editId="346D8152">
                <wp:simplePos x="0" y="0"/>
                <wp:positionH relativeFrom="column">
                  <wp:posOffset>16609691</wp:posOffset>
                </wp:positionH>
                <wp:positionV relativeFrom="paragraph">
                  <wp:posOffset>1004084</wp:posOffset>
                </wp:positionV>
                <wp:extent cx="789941" cy="400050"/>
                <wp:effectExtent l="0" t="0" r="10159" b="19050"/>
                <wp:wrapNone/>
                <wp:docPr id="13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2DB2C6" w14:textId="77777777" w:rsidR="00B1184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1.6.5 Abschlussmeeting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191CAA" id="_x0000_s1124" type="#_x0000_t202" style="position:absolute;margin-left:1307.85pt;margin-top:79.05pt;width:62.2pt;height:31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" strokeweight=".17625mm">
                <v:textbox>
                  <w:txbxContent>
                    <w:p w14:paraId="732DB2C6" w14:textId="77777777" w:rsidR="00B1184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>1.6.5 Abschlussmeeting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06FF47" wp14:editId="6F7C347C">
                <wp:simplePos x="0" y="0"/>
                <wp:positionH relativeFrom="column">
                  <wp:posOffset>16607789</wp:posOffset>
                </wp:positionH>
                <wp:positionV relativeFrom="paragraph">
                  <wp:posOffset>338300</wp:posOffset>
                </wp:positionV>
                <wp:extent cx="789941" cy="400050"/>
                <wp:effectExtent l="0" t="0" r="10159" b="19050"/>
                <wp:wrapNone/>
                <wp:docPr id="13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5108EE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1.6.1 Reflexion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6FF47" id="_x0000_s1125" type="#_x0000_t202" style="position:absolute;margin-left:1307.7pt;margin-top:26.65pt;width:62.2pt;height:3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" strokecolor="red" strokeweight=".52906mm">
                <v:textbox>
                  <w:txbxContent>
                    <w:p w14:paraId="485108EE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1.6.1 Reflexion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AF67641" wp14:editId="1468924E">
                <wp:simplePos x="0" y="0"/>
                <wp:positionH relativeFrom="column">
                  <wp:posOffset>11323957</wp:posOffset>
                </wp:positionH>
                <wp:positionV relativeFrom="paragraph">
                  <wp:posOffset>-245635</wp:posOffset>
                </wp:positionV>
                <wp:extent cx="414022" cy="1132840"/>
                <wp:effectExtent l="0" t="0" r="24130" b="29210"/>
                <wp:wrapNone/>
                <wp:docPr id="139" name="Verbinder: gewinkel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22" cy="1132840"/>
                        </a:xfrm>
                        <a:prstGeom prst="bentConnector3">
                          <a:avLst>
                            <a:gd name="adj1" fmla="val 34662"/>
                          </a:avLst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60B63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86" o:spid="_x0000_s1026" type="#_x0000_t34" style="position:absolute;margin-left:891.65pt;margin-top:-19.35pt;width:32.6pt;height:89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" adj="7487" strokeweight=".17625mm"/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4A0545E" wp14:editId="75D17BA1">
                <wp:simplePos x="0" y="0"/>
                <wp:positionH relativeFrom="column">
                  <wp:posOffset>9138915</wp:posOffset>
                </wp:positionH>
                <wp:positionV relativeFrom="paragraph">
                  <wp:posOffset>887096</wp:posOffset>
                </wp:positionV>
                <wp:extent cx="2591437" cy="0"/>
                <wp:effectExtent l="0" t="76200" r="18413" b="114300"/>
                <wp:wrapNone/>
                <wp:docPr id="140" name="Gerade Verbindung mit Pfei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43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30839" id="Gerade Verbindung mit Pfeil 32" o:spid="_x0000_s1026" type="#_x0000_t32" style="position:absolute;margin-left:719.6pt;margin-top:69.85pt;width:204.0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80B565" wp14:editId="64BB985D">
                <wp:simplePos x="0" y="0"/>
                <wp:positionH relativeFrom="page">
                  <wp:posOffset>9860167</wp:posOffset>
                </wp:positionH>
                <wp:positionV relativeFrom="paragraph">
                  <wp:posOffset>511807</wp:posOffset>
                </wp:positionV>
                <wp:extent cx="0" cy="1501144"/>
                <wp:effectExtent l="0" t="0" r="38100" b="22856"/>
                <wp:wrapNone/>
                <wp:docPr id="141" name="Gerader Verbinde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4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35D16" id="Gerader Verbinder 85" o:spid="_x0000_s1026" type="#_x0000_t32" style="position:absolute;margin-left:776.4pt;margin-top:40.3pt;width:0;height:118.2pt;z-index:2517606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" strokeweight=".17625mm">
                <v:stroke joinstyle="miter"/>
                <w10:wrap anchorx="pag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BD11C3A" wp14:editId="7034A659">
                <wp:simplePos x="0" y="0"/>
                <wp:positionH relativeFrom="column">
                  <wp:posOffset>8993508</wp:posOffset>
                </wp:positionH>
                <wp:positionV relativeFrom="paragraph">
                  <wp:posOffset>497205</wp:posOffset>
                </wp:positionV>
                <wp:extent cx="142875" cy="0"/>
                <wp:effectExtent l="0" t="0" r="0" b="0"/>
                <wp:wrapNone/>
                <wp:docPr id="142" name="Gerade Verbindung mit Pfei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6DABF" id="Gerade Verbindung mit Pfeil 82" o:spid="_x0000_s1026" type="#_x0000_t32" style="position:absolute;margin-left:708.15pt;margin-top:39.15pt;width:11.25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EDE96E6" wp14:editId="2C4FC50E">
                <wp:simplePos x="0" y="0"/>
                <wp:positionH relativeFrom="column">
                  <wp:posOffset>8990325</wp:posOffset>
                </wp:positionH>
                <wp:positionV relativeFrom="paragraph">
                  <wp:posOffset>1238253</wp:posOffset>
                </wp:positionV>
                <wp:extent cx="142875" cy="0"/>
                <wp:effectExtent l="0" t="0" r="0" b="0"/>
                <wp:wrapNone/>
                <wp:docPr id="143" name="Gerade Verbindung mit Pfei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6FAD88" id="Gerade Verbindung mit Pfeil 83" o:spid="_x0000_s1026" type="#_x0000_t32" style="position:absolute;margin-left:707.9pt;margin-top:97.5pt;width:11.25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AXgnjx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B477937" wp14:editId="5001DF43">
                <wp:simplePos x="0" y="0"/>
                <wp:positionH relativeFrom="column">
                  <wp:posOffset>8986522</wp:posOffset>
                </wp:positionH>
                <wp:positionV relativeFrom="paragraph">
                  <wp:posOffset>1987027</wp:posOffset>
                </wp:positionV>
                <wp:extent cx="142875" cy="0"/>
                <wp:effectExtent l="0" t="0" r="0" b="0"/>
                <wp:wrapNone/>
                <wp:docPr id="144" name="Gerade Verbindung mit Pfei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6F64AC" id="Gerade Verbindung mit Pfeil 84" o:spid="_x0000_s1026" type="#_x0000_t32" style="position:absolute;margin-left:707.6pt;margin-top:156.45pt;width:11.25pt;height:0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AylWLJ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2DEF497" wp14:editId="6E5A2A3B">
                <wp:simplePos x="0" y="0"/>
                <wp:positionH relativeFrom="column">
                  <wp:posOffset>8976363</wp:posOffset>
                </wp:positionH>
                <wp:positionV relativeFrom="paragraph">
                  <wp:posOffset>-221613</wp:posOffset>
                </wp:positionV>
                <wp:extent cx="358143" cy="0"/>
                <wp:effectExtent l="0" t="76200" r="22857" b="114300"/>
                <wp:wrapNone/>
                <wp:docPr id="145" name="Gerade Verbindung mit Pfei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F82FC" id="Gerade Verbindung mit Pfeil 75" o:spid="_x0000_s1026" type="#_x0000_t32" style="position:absolute;margin-left:706.8pt;margin-top:-17.45pt;width:28.2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413107F" wp14:editId="3A6CA3BD">
                <wp:simplePos x="0" y="0"/>
                <wp:positionH relativeFrom="column">
                  <wp:posOffset>9331964</wp:posOffset>
                </wp:positionH>
                <wp:positionV relativeFrom="paragraph">
                  <wp:posOffset>-422910</wp:posOffset>
                </wp:positionV>
                <wp:extent cx="789941" cy="400050"/>
                <wp:effectExtent l="0" t="0" r="10159" b="19050"/>
                <wp:wrapNone/>
                <wp:docPr id="14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05948D8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1.4.3 Datenbank einrichten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3107F" id="_x0000_s1126" type="#_x0000_t202" style="position:absolute;margin-left:734.8pt;margin-top:-33.3pt;width:62.2pt;height:3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" strokeweight=".17625mm">
                <v:textbox>
                  <w:txbxContent>
                    <w:p w14:paraId="405948D8" w14:textId="77777777" w:rsidR="00B1184D" w:rsidRDefault="00000000">
                      <w:pPr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>1.4.3 Datenbank einrichten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D26E10" wp14:editId="47D544F0">
                <wp:simplePos x="0" y="0"/>
                <wp:positionH relativeFrom="column">
                  <wp:posOffset>10533375</wp:posOffset>
                </wp:positionH>
                <wp:positionV relativeFrom="paragraph">
                  <wp:posOffset>-422279</wp:posOffset>
                </wp:positionV>
                <wp:extent cx="789941" cy="400050"/>
                <wp:effectExtent l="0" t="0" r="10159" b="19050"/>
                <wp:wrapNone/>
                <wp:docPr id="14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AACD623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1.4.4 Daten einpflegen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6E10" id="_x0000_s1127" type="#_x0000_t202" style="position:absolute;margin-left:829.4pt;margin-top:-33.25pt;width:62.2pt;height:3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" strokeweight=".17625mm">
                <v:textbox>
                  <w:txbxContent>
                    <w:p w14:paraId="5AACD623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1.4.4 Daten einpflegen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BC27F08" wp14:editId="4F90398F">
                <wp:simplePos x="0" y="0"/>
                <wp:positionH relativeFrom="column">
                  <wp:posOffset>10118092</wp:posOffset>
                </wp:positionH>
                <wp:positionV relativeFrom="paragraph">
                  <wp:posOffset>-209553</wp:posOffset>
                </wp:positionV>
                <wp:extent cx="419737" cy="0"/>
                <wp:effectExtent l="0" t="76200" r="18413" b="114300"/>
                <wp:wrapNone/>
                <wp:docPr id="148" name="Gerade Verbindung mit Pfei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8E26B" id="Gerade Verbindung mit Pfeil 31" o:spid="_x0000_s1026" type="#_x0000_t32" style="position:absolute;margin-left:796.7pt;margin-top:-16.5pt;width:33.05pt;height:0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AFD131D" wp14:editId="09D33C85">
                <wp:simplePos x="0" y="0"/>
                <wp:positionH relativeFrom="column">
                  <wp:posOffset>8040374</wp:posOffset>
                </wp:positionH>
                <wp:positionV relativeFrom="paragraph">
                  <wp:posOffset>1977390</wp:posOffset>
                </wp:positionV>
                <wp:extent cx="142875" cy="0"/>
                <wp:effectExtent l="0" t="76200" r="28575" b="114300"/>
                <wp:wrapNone/>
                <wp:docPr id="149" name="Gerade Verbindung mit Pfei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27021" id="Gerade Verbindung mit Pfeil 71" o:spid="_x0000_s1026" type="#_x0000_t32" style="position:absolute;margin-left:633.1pt;margin-top:155.7pt;width:11.2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C56CE6" wp14:editId="3BEF57F8">
                <wp:simplePos x="0" y="0"/>
                <wp:positionH relativeFrom="column">
                  <wp:posOffset>8027032</wp:posOffset>
                </wp:positionH>
                <wp:positionV relativeFrom="paragraph">
                  <wp:posOffset>480060</wp:posOffset>
                </wp:positionV>
                <wp:extent cx="0" cy="1511302"/>
                <wp:effectExtent l="0" t="0" r="38100" b="31748"/>
                <wp:wrapNone/>
                <wp:docPr id="150" name="Gerader Verbinde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11302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6D406" id="Gerader Verbinder 63" o:spid="_x0000_s1026" type="#_x0000_t32" style="position:absolute;margin-left:632.05pt;margin-top:37.8pt;width:0;height:119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80EA992" wp14:editId="158C3622">
                <wp:simplePos x="0" y="0"/>
                <wp:positionH relativeFrom="column">
                  <wp:posOffset>6792583</wp:posOffset>
                </wp:positionH>
                <wp:positionV relativeFrom="paragraph">
                  <wp:posOffset>-247820</wp:posOffset>
                </wp:positionV>
                <wp:extent cx="142875" cy="0"/>
                <wp:effectExtent l="0" t="76200" r="28575" b="114300"/>
                <wp:wrapNone/>
                <wp:docPr id="151" name="Gerade Verbindung mit Pfei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4998B" id="Gerade Verbindung mit Pfeil 50" o:spid="_x0000_s1026" type="#_x0000_t32" style="position:absolute;margin-left:534.85pt;margin-top:-19.5pt;width:11.2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F058600" wp14:editId="51F28B0F">
                <wp:simplePos x="0" y="0"/>
                <wp:positionH relativeFrom="column">
                  <wp:posOffset>6656402</wp:posOffset>
                </wp:positionH>
                <wp:positionV relativeFrom="paragraph">
                  <wp:posOffset>887443</wp:posOffset>
                </wp:positionV>
                <wp:extent cx="142875" cy="0"/>
                <wp:effectExtent l="0" t="76200" r="28575" b="114300"/>
                <wp:wrapNone/>
                <wp:docPr id="152" name="Gerade Verbindung mit Pfei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ADCABE" id="Gerade Verbindung mit Pfeil 46" o:spid="_x0000_s1026" type="#_x0000_t32" style="position:absolute;margin-left:524.15pt;margin-top:69.9pt;width:11.2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0CDAF37" wp14:editId="4DC7B8FB">
                <wp:simplePos x="0" y="0"/>
                <wp:positionH relativeFrom="column">
                  <wp:posOffset>6498841</wp:posOffset>
                </wp:positionH>
                <wp:positionV relativeFrom="paragraph">
                  <wp:posOffset>1636574</wp:posOffset>
                </wp:positionV>
                <wp:extent cx="142875" cy="0"/>
                <wp:effectExtent l="0" t="0" r="0" b="0"/>
                <wp:wrapNone/>
                <wp:docPr id="153" name="Gerade Verbindung mit Pfei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8F972" id="Gerade Verbindung mit Pfeil 45" o:spid="_x0000_s1026" type="#_x0000_t32" style="position:absolute;margin-left:511.7pt;margin-top:128.85pt;width:11.25pt;height:0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CcKhOe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2105386" wp14:editId="4760E318">
                <wp:simplePos x="0" y="0"/>
                <wp:positionH relativeFrom="column">
                  <wp:posOffset>6502984</wp:posOffset>
                </wp:positionH>
                <wp:positionV relativeFrom="paragraph">
                  <wp:posOffset>887891</wp:posOffset>
                </wp:positionV>
                <wp:extent cx="142875" cy="0"/>
                <wp:effectExtent l="0" t="0" r="0" b="0"/>
                <wp:wrapNone/>
                <wp:docPr id="154" name="Gerade Verbindung mit Pfei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F56FA" id="Gerade Verbindung mit Pfeil 44" o:spid="_x0000_s1026" type="#_x0000_t32" style="position:absolute;margin-left:512.05pt;margin-top:69.9pt;width:11.2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F4D806" wp14:editId="4E1059E3">
                <wp:simplePos x="0" y="0"/>
                <wp:positionH relativeFrom="column">
                  <wp:posOffset>6505882</wp:posOffset>
                </wp:positionH>
                <wp:positionV relativeFrom="paragraph">
                  <wp:posOffset>146688</wp:posOffset>
                </wp:positionV>
                <wp:extent cx="142875" cy="0"/>
                <wp:effectExtent l="0" t="0" r="0" b="0"/>
                <wp:wrapNone/>
                <wp:docPr id="155" name="Gerade Verbindung mit Pfei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83456" id="Gerade Verbindung mit Pfeil 43" o:spid="_x0000_s1026" type="#_x0000_t32" style="position:absolute;margin-left:512.25pt;margin-top:11.55pt;width:11.2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552F1B" wp14:editId="32FD1040">
                <wp:simplePos x="0" y="0"/>
                <wp:positionH relativeFrom="column">
                  <wp:posOffset>6649717</wp:posOffset>
                </wp:positionH>
                <wp:positionV relativeFrom="paragraph">
                  <wp:posOffset>136529</wp:posOffset>
                </wp:positionV>
                <wp:extent cx="0" cy="1501143"/>
                <wp:effectExtent l="0" t="0" r="38100" b="22857"/>
                <wp:wrapNone/>
                <wp:docPr id="156" name="Gerader Verbinde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5ABB00" id="Gerader Verbinder 42" o:spid="_x0000_s1026" type="#_x0000_t32" style="position:absolute;margin-left:523.6pt;margin-top:10.75pt;width:0;height:118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65413D" wp14:editId="1484A0C6">
                <wp:simplePos x="0" y="0"/>
                <wp:positionH relativeFrom="column">
                  <wp:posOffset>5493331</wp:posOffset>
                </wp:positionH>
                <wp:positionV relativeFrom="paragraph">
                  <wp:posOffset>130503</wp:posOffset>
                </wp:positionV>
                <wp:extent cx="232413" cy="0"/>
                <wp:effectExtent l="0" t="76200" r="15237" b="114300"/>
                <wp:wrapNone/>
                <wp:docPr id="157" name="Gerade Verbindung mit Pfei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FE40D7" id="Gerade Verbindung mit Pfeil 40" o:spid="_x0000_s1026" type="#_x0000_t32" style="position:absolute;margin-left:432.55pt;margin-top:10.3pt;width:18.3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1876B7" wp14:editId="288F1975">
                <wp:simplePos x="0" y="0"/>
                <wp:positionH relativeFrom="column">
                  <wp:posOffset>5494401</wp:posOffset>
                </wp:positionH>
                <wp:positionV relativeFrom="paragraph">
                  <wp:posOffset>889162</wp:posOffset>
                </wp:positionV>
                <wp:extent cx="233684" cy="0"/>
                <wp:effectExtent l="0" t="76200" r="13966" b="114300"/>
                <wp:wrapNone/>
                <wp:docPr id="158" name="Gerade Verbindung mit Pfei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4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9BF09" id="Gerade Verbindung mit Pfeil 39" o:spid="_x0000_s1026" type="#_x0000_t32" style="position:absolute;margin-left:432.65pt;margin-top:70pt;width:18.4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D06237" wp14:editId="1954A11D">
                <wp:simplePos x="0" y="0"/>
                <wp:positionH relativeFrom="column">
                  <wp:posOffset>5488942</wp:posOffset>
                </wp:positionH>
                <wp:positionV relativeFrom="paragraph">
                  <wp:posOffset>1636090</wp:posOffset>
                </wp:positionV>
                <wp:extent cx="232413" cy="0"/>
                <wp:effectExtent l="0" t="76200" r="15237" b="114300"/>
                <wp:wrapNone/>
                <wp:docPr id="159" name="Gerade Verbindung mit Pfei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F05D0" id="Gerade Verbindung mit Pfeil 38" o:spid="_x0000_s1026" type="#_x0000_t32" style="position:absolute;margin-left:432.2pt;margin-top:128.85pt;width:18.3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B593CD" wp14:editId="76F3F723">
                <wp:simplePos x="0" y="0"/>
                <wp:positionH relativeFrom="column">
                  <wp:posOffset>5496229</wp:posOffset>
                </wp:positionH>
                <wp:positionV relativeFrom="paragraph">
                  <wp:posOffset>137790</wp:posOffset>
                </wp:positionV>
                <wp:extent cx="0" cy="1501143"/>
                <wp:effectExtent l="0" t="0" r="38100" b="22857"/>
                <wp:wrapNone/>
                <wp:docPr id="160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1143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61EFE9" id="Gerader Verbinder 37" o:spid="_x0000_s1026" type="#_x0000_t32" style="position:absolute;margin-left:432.75pt;margin-top:10.85pt;width:0;height:118.2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5CE77D" wp14:editId="6F295DEE">
                <wp:simplePos x="0" y="0"/>
                <wp:positionH relativeFrom="column">
                  <wp:posOffset>5278758</wp:posOffset>
                </wp:positionH>
                <wp:positionV relativeFrom="paragraph">
                  <wp:posOffset>888367</wp:posOffset>
                </wp:positionV>
                <wp:extent cx="215268" cy="0"/>
                <wp:effectExtent l="0" t="0" r="0" b="0"/>
                <wp:wrapNone/>
                <wp:docPr id="161" name="Gerade Verbindung mit Pfei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1BBB1" id="Gerade Verbindung mit Pfeil 36" o:spid="_x0000_s1026" type="#_x0000_t32" style="position:absolute;margin-left:415.65pt;margin-top:69.95pt;width:16.9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" strokeweight=".17625mm">
                <v:stroke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1056428" wp14:editId="66E00D33">
                <wp:simplePos x="0" y="0"/>
                <wp:positionH relativeFrom="column">
                  <wp:posOffset>14935233</wp:posOffset>
                </wp:positionH>
                <wp:positionV relativeFrom="paragraph">
                  <wp:posOffset>887672</wp:posOffset>
                </wp:positionV>
                <wp:extent cx="421008" cy="0"/>
                <wp:effectExtent l="0" t="76200" r="17142" b="114300"/>
                <wp:wrapNone/>
                <wp:docPr id="162" name="Gerade Verbindung mit Pfei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E11165" id="Gerade Verbindung mit Pfeil 35" o:spid="_x0000_s1026" type="#_x0000_t32" style="position:absolute;margin-left:1176pt;margin-top:69.9pt;width:33.15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673FFC" wp14:editId="600E73F2">
                <wp:simplePos x="0" y="0"/>
                <wp:positionH relativeFrom="column">
                  <wp:posOffset>13723287</wp:posOffset>
                </wp:positionH>
                <wp:positionV relativeFrom="paragraph">
                  <wp:posOffset>887672</wp:posOffset>
                </wp:positionV>
                <wp:extent cx="419737" cy="0"/>
                <wp:effectExtent l="0" t="76200" r="18413" b="114300"/>
                <wp:wrapNone/>
                <wp:docPr id="163" name="Gerade Verbindung mit Pfei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737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6255D" id="Gerade Verbindung mit Pfeil 34" o:spid="_x0000_s1026" type="#_x0000_t32" style="position:absolute;margin-left:1080.55pt;margin-top:69.9pt;width:33.0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582FD1B" wp14:editId="2D34C7C1">
                <wp:simplePos x="0" y="0"/>
                <wp:positionH relativeFrom="column">
                  <wp:posOffset>12531138</wp:posOffset>
                </wp:positionH>
                <wp:positionV relativeFrom="paragraph">
                  <wp:posOffset>887672</wp:posOffset>
                </wp:positionV>
                <wp:extent cx="421008" cy="0"/>
                <wp:effectExtent l="0" t="76200" r="17142" b="114300"/>
                <wp:wrapNone/>
                <wp:docPr id="164" name="Gerade Verbindung mit Pfei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76DDA" id="Gerade Verbindung mit Pfeil 33" o:spid="_x0000_s1026" type="#_x0000_t32" style="position:absolute;margin-left:986.7pt;margin-top:69.9pt;width:33.1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CE013E0" wp14:editId="1B674D45">
                <wp:simplePos x="0" y="0"/>
                <wp:positionH relativeFrom="column">
                  <wp:posOffset>4078306</wp:posOffset>
                </wp:positionH>
                <wp:positionV relativeFrom="paragraph">
                  <wp:posOffset>883868</wp:posOffset>
                </wp:positionV>
                <wp:extent cx="421008" cy="0"/>
                <wp:effectExtent l="0" t="76200" r="17142" b="114300"/>
                <wp:wrapNone/>
                <wp:docPr id="165" name="Gerade Verbindung mit Pfei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C9849C" id="Gerade Verbindung mit Pfeil 30" o:spid="_x0000_s1026" type="#_x0000_t32" style="position:absolute;margin-left:321.15pt;margin-top:69.6pt;width:33.1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0C2230" wp14:editId="1D886847">
                <wp:simplePos x="0" y="0"/>
                <wp:positionH relativeFrom="column">
                  <wp:posOffset>459586</wp:posOffset>
                </wp:positionH>
                <wp:positionV relativeFrom="paragraph">
                  <wp:posOffset>886995</wp:posOffset>
                </wp:positionV>
                <wp:extent cx="421008" cy="0"/>
                <wp:effectExtent l="0" t="76200" r="17142" b="114300"/>
                <wp:wrapNone/>
                <wp:docPr id="166" name="Gerade Verbindung mit Pfei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8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000000"/>
                          </a:solidFill>
                          <a:prstDash val="solid"/>
                          <a:miter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080E9B" id="Gerade Verbindung mit Pfeil 27" o:spid="_x0000_s1026" type="#_x0000_t32" style="position:absolute;margin-left:36.2pt;margin-top:69.85pt;width:33.1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" strokeweight=".17625mm">
                <v:stroke endarrow="open" joinstyle="miter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15214B" wp14:editId="66AB083F">
                <wp:simplePos x="0" y="0"/>
                <wp:positionH relativeFrom="column">
                  <wp:posOffset>8187693</wp:posOffset>
                </wp:positionH>
                <wp:positionV relativeFrom="paragraph">
                  <wp:posOffset>1054102</wp:posOffset>
                </wp:positionV>
                <wp:extent cx="789941" cy="400050"/>
                <wp:effectExtent l="0" t="0" r="10159" b="19050"/>
                <wp:wrapNone/>
                <wp:docPr id="16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50E01BC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1.4.5  Coding Frontend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</w:rPr>
                              <w:drawing>
                                <wp:inline distT="0" distB="0" distL="0" distR="0" wp14:anchorId="25C69108" wp14:editId="4DB6A597">
                                  <wp:extent cx="549911" cy="285119"/>
                                  <wp:effectExtent l="0" t="0" r="2539" b="631"/>
                                  <wp:docPr id="167" name="Grafik 8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911" cy="2851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5655739" w14:textId="77777777" w:rsidR="00B1184D" w:rsidRDefault="00B1184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5214B" id="_x0000_s1128" type="#_x0000_t202" style="position:absolute;margin-left:644.7pt;margin-top:83pt;width:62.2pt;height:31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" strokecolor="red" strokeweight=".52906mm">
                <v:textbox>
                  <w:txbxContent>
                    <w:p w14:paraId="150E01BC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1.4.5  Coding Frontend</w:t>
                      </w:r>
                      <w:r>
                        <w:rPr>
                          <w:noProof/>
                          <w:sz w:val="16"/>
                          <w:szCs w:val="16"/>
                        </w:rPr>
                        <w:drawing>
                          <wp:inline distT="0" distB="0" distL="0" distR="0" wp14:anchorId="25C69108" wp14:editId="4DB6A597">
                            <wp:extent cx="549911" cy="285119"/>
                            <wp:effectExtent l="0" t="0" r="2539" b="631"/>
                            <wp:docPr id="167" name="Grafik 8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911" cy="2851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5655739" w14:textId="77777777" w:rsidR="00B1184D" w:rsidRDefault="00B1184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683619" wp14:editId="1AF0356D">
                <wp:simplePos x="0" y="0"/>
                <wp:positionH relativeFrom="column">
                  <wp:posOffset>8189595</wp:posOffset>
                </wp:positionH>
                <wp:positionV relativeFrom="paragraph">
                  <wp:posOffset>316867</wp:posOffset>
                </wp:positionV>
                <wp:extent cx="789941" cy="400050"/>
                <wp:effectExtent l="0" t="0" r="10159" b="19050"/>
                <wp:wrapNone/>
                <wp:docPr id="16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50175BD" w14:textId="77777777" w:rsidR="00B1184D" w:rsidRDefault="0000000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1.4.2  Design Prototyp</w:t>
                            </w:r>
                          </w:p>
                          <w:p w14:paraId="040EB30C" w14:textId="77777777" w:rsidR="00B1184D" w:rsidRDefault="00B1184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83619" id="_x0000_s1129" type="#_x0000_t202" style="position:absolute;margin-left:644.85pt;margin-top:24.95pt;width:62.2pt;height:31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" strokeweight=".17625mm">
                <v:textbox>
                  <w:txbxContent>
                    <w:p w14:paraId="650175BD" w14:textId="77777777" w:rsidR="00B1184D" w:rsidRDefault="0000000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1.4.2  Design Prototyp</w:t>
                      </w:r>
                    </w:p>
                    <w:p w14:paraId="040EB30C" w14:textId="77777777" w:rsidR="00B1184D" w:rsidRDefault="00B1184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3E4FFF" wp14:editId="331B60A5">
                <wp:simplePos x="0" y="0"/>
                <wp:positionH relativeFrom="column">
                  <wp:posOffset>8181337</wp:posOffset>
                </wp:positionH>
                <wp:positionV relativeFrom="paragraph">
                  <wp:posOffset>-421008</wp:posOffset>
                </wp:positionV>
                <wp:extent cx="789941" cy="400050"/>
                <wp:effectExtent l="0" t="0" r="10159" b="19050"/>
                <wp:wrapNone/>
                <wp:docPr id="170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4CE249" w14:textId="77777777" w:rsidR="00B1184D" w:rsidRDefault="00000000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1.4.1  Datenverarbeitung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E4FFF" id="Textfeld 24" o:spid="_x0000_s1130" type="#_x0000_t202" style="position:absolute;margin-left:644.2pt;margin-top:-33.15pt;width:62.2pt;height:3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" strokeweight=".17625mm">
                <v:textbox>
                  <w:txbxContent>
                    <w:p w14:paraId="2E4CE249" w14:textId="77777777" w:rsidR="00B1184D" w:rsidRDefault="00000000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1.4.1  Datenverarbeitung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7EE35C" wp14:editId="74E52233">
                <wp:simplePos x="0" y="0"/>
                <wp:positionH relativeFrom="column">
                  <wp:posOffset>5724528</wp:posOffset>
                </wp:positionH>
                <wp:positionV relativeFrom="paragraph">
                  <wp:posOffset>1369698</wp:posOffset>
                </wp:positionV>
                <wp:extent cx="789941" cy="400050"/>
                <wp:effectExtent l="0" t="0" r="10159" b="19050"/>
                <wp:wrapNone/>
                <wp:docPr id="17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936E538" w14:textId="77777777" w:rsidR="00B1184D" w:rsidRDefault="0000000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1.2.4  Ressourcen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EE35C" id="_x0000_s1131" type="#_x0000_t202" style="position:absolute;margin-left:450.75pt;margin-top:107.85pt;width:62.2pt;height:31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" strokeweight=".17625mm">
                <v:textbox>
                  <w:txbxContent>
                    <w:p w14:paraId="2936E538" w14:textId="77777777" w:rsidR="00B1184D" w:rsidRDefault="0000000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1.2.4  Ressourcen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5E004E" wp14:editId="523E7AE4">
                <wp:simplePos x="0" y="0"/>
                <wp:positionH relativeFrom="column">
                  <wp:posOffset>5724528</wp:posOffset>
                </wp:positionH>
                <wp:positionV relativeFrom="paragraph">
                  <wp:posOffset>-1901</wp:posOffset>
                </wp:positionV>
                <wp:extent cx="789941" cy="400050"/>
                <wp:effectExtent l="0" t="0" r="10159" b="19050"/>
                <wp:wrapNone/>
                <wp:docPr id="17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256275B" w14:textId="77777777" w:rsidR="00B1184D" w:rsidRDefault="0000000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1.2.2  Kritischer Pfad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E004E" id="_x0000_s1132" type="#_x0000_t202" style="position:absolute;margin-left:450.75pt;margin-top:-.15pt;width:62.2pt;height:31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" strokecolor="red" strokeweight=".52906mm">
                <v:textbox>
                  <w:txbxContent>
                    <w:p w14:paraId="5256275B" w14:textId="77777777" w:rsidR="00B1184D" w:rsidRDefault="0000000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1.2.2  Kritischer Pfad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FD4C67" wp14:editId="2D68E183">
                <wp:simplePos x="0" y="0"/>
                <wp:positionH relativeFrom="column">
                  <wp:posOffset>6923407</wp:posOffset>
                </wp:positionH>
                <wp:positionV relativeFrom="paragraph">
                  <wp:posOffset>-422279</wp:posOffset>
                </wp:positionV>
                <wp:extent cx="789941" cy="400050"/>
                <wp:effectExtent l="0" t="0" r="10159" b="19050"/>
                <wp:wrapNone/>
                <wp:docPr id="17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CAE6854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1.3.2  Literatur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Microcredentials</w:t>
                            </w:r>
                            <w:proofErr w:type="spellEnd"/>
                          </w:p>
                          <w:p w14:paraId="09E53C68" w14:textId="77777777" w:rsidR="00B1184D" w:rsidRDefault="00B1184D">
                            <w:pPr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D4C67" id="_x0000_s1133" type="#_x0000_t202" style="position:absolute;margin-left:545.15pt;margin-top:-33.25pt;width:62.2pt;height:31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" strokeweight=".17625mm">
                <v:textbox>
                  <w:txbxContent>
                    <w:p w14:paraId="3CAE6854" w14:textId="77777777" w:rsidR="00B1184D" w:rsidRDefault="00000000">
                      <w:pPr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 xml:space="preserve">1.3.2  Literatur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Microcredentials</w:t>
                      </w:r>
                      <w:proofErr w:type="spellEnd"/>
                    </w:p>
                    <w:p w14:paraId="09E53C68" w14:textId="77777777" w:rsidR="00B1184D" w:rsidRDefault="00B1184D">
                      <w:pPr>
                        <w:jc w:val="center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A02D1E" wp14:editId="3AEF9929">
                <wp:simplePos x="0" y="0"/>
                <wp:positionH relativeFrom="column">
                  <wp:posOffset>882011</wp:posOffset>
                </wp:positionH>
                <wp:positionV relativeFrom="paragraph">
                  <wp:posOffset>681986</wp:posOffset>
                </wp:positionV>
                <wp:extent cx="789941" cy="400050"/>
                <wp:effectExtent l="0" t="0" r="10159" b="19050"/>
                <wp:wrapNone/>
                <wp:docPr id="176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28516B" w14:textId="77777777" w:rsidR="00B1184D" w:rsidRDefault="00000000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1.1.2  Team Organisation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A02D1E" id="_x0000_s1134" type="#_x0000_t202" style="position:absolute;margin-left:69.45pt;margin-top:53.7pt;width:62.2pt;height:31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" strokecolor="red" strokeweight=".52906mm">
                <v:textbox>
                  <w:txbxContent>
                    <w:p w14:paraId="6B28516B" w14:textId="77777777" w:rsidR="00B1184D" w:rsidRDefault="00000000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1.1.2  Team Organisation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D39BC1" wp14:editId="150AF722">
                <wp:simplePos x="0" y="0"/>
                <wp:positionH relativeFrom="column">
                  <wp:posOffset>3291209</wp:posOffset>
                </wp:positionH>
                <wp:positionV relativeFrom="paragraph">
                  <wp:posOffset>681986</wp:posOffset>
                </wp:positionV>
                <wp:extent cx="789941" cy="400050"/>
                <wp:effectExtent l="0" t="0" r="10159" b="19050"/>
                <wp:wrapNone/>
                <wp:docPr id="177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4F15C12" w14:textId="77777777" w:rsidR="00B1184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1.1.3 Werkzeuge aussuchen 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39BC1" id="_x0000_s1135" type="#_x0000_t202" style="position:absolute;margin-left:259.15pt;margin-top:53.7pt;width:62.2pt;height:31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" strokecolor="red" strokeweight=".52906mm">
                <v:textbox>
                  <w:txbxContent>
                    <w:p w14:paraId="14F15C12" w14:textId="77777777" w:rsidR="00B1184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 xml:space="preserve">1.1.3 Werkzeuge aussuchen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B799C8" wp14:editId="7E9383F7">
                <wp:simplePos x="0" y="0"/>
                <wp:positionH relativeFrom="column">
                  <wp:posOffset>4495803</wp:posOffset>
                </wp:positionH>
                <wp:positionV relativeFrom="paragraph">
                  <wp:posOffset>681986</wp:posOffset>
                </wp:positionV>
                <wp:extent cx="789941" cy="400050"/>
                <wp:effectExtent l="0" t="0" r="10159" b="19050"/>
                <wp:wrapNone/>
                <wp:docPr id="178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F33D540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1.2.1 PSP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B799C8" id="_x0000_s1136" type="#_x0000_t202" style="position:absolute;margin-left:354pt;margin-top:53.7pt;width:62.2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" strokecolor="red" strokeweight=".52906mm">
                <v:textbox>
                  <w:txbxContent>
                    <w:p w14:paraId="7F33D540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1.2.1 PSP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3A93A9" wp14:editId="6E3FC130">
                <wp:simplePos x="0" y="0"/>
                <wp:positionH relativeFrom="column">
                  <wp:posOffset>-522607</wp:posOffset>
                </wp:positionH>
                <wp:positionV relativeFrom="paragraph">
                  <wp:posOffset>672468</wp:posOffset>
                </wp:positionV>
                <wp:extent cx="981078" cy="409578"/>
                <wp:effectExtent l="0" t="0" r="28572" b="28572"/>
                <wp:wrapNone/>
                <wp:docPr id="179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8" cy="409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4472C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3D2579" w14:textId="77777777" w:rsidR="00B1184D" w:rsidRDefault="00000000">
                            <w:pPr>
                              <w:jc w:val="center"/>
                            </w:pPr>
                            <w:r>
                              <w:t>Projektstart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A93A9" id="_x0000_s1137" type="#_x0000_t202" style="position:absolute;margin-left:-41.15pt;margin-top:52.95pt;width:77.25pt;height:32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" strokecolor="#4472c4" strokeweight=".35281mm">
                <v:textbox>
                  <w:txbxContent>
                    <w:p w14:paraId="5C3D2579" w14:textId="77777777" w:rsidR="00B1184D" w:rsidRDefault="00000000">
                      <w:pPr>
                        <w:jc w:val="center"/>
                      </w:pPr>
                      <w:r>
                        <w:t>Projektstart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E345F3" wp14:editId="0FFF4A54">
                <wp:simplePos x="0" y="0"/>
                <wp:positionH relativeFrom="column">
                  <wp:posOffset>5721345</wp:posOffset>
                </wp:positionH>
                <wp:positionV relativeFrom="paragraph">
                  <wp:posOffset>685800</wp:posOffset>
                </wp:positionV>
                <wp:extent cx="789941" cy="400050"/>
                <wp:effectExtent l="0" t="0" r="10159" b="19050"/>
                <wp:wrapNone/>
                <wp:docPr id="180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E2C26CE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1.2.3  Zeitplanung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345F3" id="_x0000_s1138" type="#_x0000_t202" style="position:absolute;margin-left:450.5pt;margin-top:54pt;width:62.2pt;height:3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" strokecolor="red" strokeweight=".52906mm">
                <v:textbox>
                  <w:txbxContent>
                    <w:p w14:paraId="3E2C26CE" w14:textId="77777777" w:rsidR="00B1184D" w:rsidRDefault="00000000">
                      <w:pPr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>1.2.3  Zeitplanung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FD34431" wp14:editId="76EBF72C">
                <wp:simplePos x="0" y="0"/>
                <wp:positionH relativeFrom="column">
                  <wp:posOffset>17777463</wp:posOffset>
                </wp:positionH>
                <wp:positionV relativeFrom="paragraph">
                  <wp:posOffset>673098</wp:posOffset>
                </wp:positionV>
                <wp:extent cx="981078" cy="409578"/>
                <wp:effectExtent l="0" t="0" r="28572" b="28572"/>
                <wp:wrapNone/>
                <wp:docPr id="181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8" cy="4095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1">
                          <a:solidFill>
                            <a:srgbClr val="4472C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7AF33F" w14:textId="77777777" w:rsidR="00B1184D" w:rsidRDefault="00000000">
                            <w:pPr>
                              <w:jc w:val="center"/>
                            </w:pPr>
                            <w:r>
                              <w:t>Projektende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34431" id="_x0000_s1139" type="#_x0000_t202" style="position:absolute;margin-left:1399.8pt;margin-top:53pt;width:77.25pt;height:32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" strokecolor="#4472c4" strokeweight=".35281mm">
                <v:textbox>
                  <w:txbxContent>
                    <w:p w14:paraId="397AF33F" w14:textId="77777777" w:rsidR="00B1184D" w:rsidRDefault="00000000">
                      <w:pPr>
                        <w:jc w:val="center"/>
                      </w:pPr>
                      <w:r>
                        <w:t>Projektende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7637FD" wp14:editId="334EB90E">
                <wp:simplePos x="0" y="0"/>
                <wp:positionH relativeFrom="column">
                  <wp:posOffset>15365092</wp:posOffset>
                </wp:positionH>
                <wp:positionV relativeFrom="paragraph">
                  <wp:posOffset>676271</wp:posOffset>
                </wp:positionV>
                <wp:extent cx="789941" cy="400050"/>
                <wp:effectExtent l="0" t="0" r="10159" b="19050"/>
                <wp:wrapNone/>
                <wp:docPr id="182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ABA6F" w14:textId="77777777" w:rsidR="00B1184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1.6.4  Übergabe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637FD" id="_x0000_s1140" type="#_x0000_t202" style="position:absolute;margin-left:1209.85pt;margin-top:53.25pt;width:62.2pt;height:31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" strokecolor="red" strokeweight=".52906mm">
                <v:textbox>
                  <w:txbxContent>
                    <w:p w14:paraId="72BABA6F" w14:textId="77777777" w:rsidR="00B1184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>1.6.4  Übergabe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1E2740" wp14:editId="15D4A1F0">
                <wp:simplePos x="0" y="0"/>
                <wp:positionH relativeFrom="column">
                  <wp:posOffset>14159868</wp:posOffset>
                </wp:positionH>
                <wp:positionV relativeFrom="paragraph">
                  <wp:posOffset>676271</wp:posOffset>
                </wp:positionV>
                <wp:extent cx="789941" cy="400050"/>
                <wp:effectExtent l="0" t="0" r="10159" b="19050"/>
                <wp:wrapNone/>
                <wp:docPr id="18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75181C" w14:textId="77777777" w:rsidR="00B1184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1.6.3  Präsentation</w:t>
                            </w: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E2740" id="_x0000_s1141" type="#_x0000_t202" style="position:absolute;margin-left:1114.95pt;margin-top:53.25pt;width:62.2pt;height:31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" strokecolor="red" strokeweight=".52906mm">
                <v:textbox>
                  <w:txbxContent>
                    <w:p w14:paraId="0D75181C" w14:textId="77777777" w:rsidR="00B1184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sz w:val="14"/>
                          <w:szCs w:val="14"/>
                        </w:rPr>
                        <w:t>1.6.3  Präsentation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552604" wp14:editId="72A03946">
                <wp:simplePos x="0" y="0"/>
                <wp:positionH relativeFrom="column">
                  <wp:posOffset>12945746</wp:posOffset>
                </wp:positionH>
                <wp:positionV relativeFrom="paragraph">
                  <wp:posOffset>675641</wp:posOffset>
                </wp:positionV>
                <wp:extent cx="789941" cy="400050"/>
                <wp:effectExtent l="0" t="0" r="10159" b="19050"/>
                <wp:wrapNone/>
                <wp:docPr id="184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CEEF1FD" w14:textId="77777777" w:rsidR="00B1184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1.6.2 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Präsentations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vorbereitung</w:t>
                            </w:r>
                            <w:proofErr w:type="spellEnd"/>
                          </w:p>
                          <w:p w14:paraId="55C64E20" w14:textId="77777777" w:rsidR="00B1184D" w:rsidRDefault="00B1184D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52604" id="_x0000_s1142" type="#_x0000_t202" style="position:absolute;margin-left:1019.35pt;margin-top:53.2pt;width:62.2pt;height:3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" strokecolor="red" strokeweight=".52906mm">
                <v:textbox>
                  <w:txbxContent>
                    <w:p w14:paraId="5CEEF1FD" w14:textId="77777777" w:rsidR="00B1184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sz w:val="12"/>
                          <w:szCs w:val="12"/>
                        </w:rPr>
                        <w:t xml:space="preserve">1.6.2 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Präsentations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vorbereitung</w:t>
                      </w:r>
                      <w:proofErr w:type="spellEnd"/>
                    </w:p>
                    <w:p w14:paraId="55C64E20" w14:textId="77777777" w:rsidR="00B1184D" w:rsidRDefault="00B1184D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C219C2" wp14:editId="3C62ED89">
                <wp:simplePos x="0" y="0"/>
                <wp:positionH relativeFrom="column">
                  <wp:posOffset>11740511</wp:posOffset>
                </wp:positionH>
                <wp:positionV relativeFrom="paragraph">
                  <wp:posOffset>675641</wp:posOffset>
                </wp:positionV>
                <wp:extent cx="789941" cy="400050"/>
                <wp:effectExtent l="0" t="0" r="10159" b="19050"/>
                <wp:wrapNone/>
                <wp:docPr id="185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9941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46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3C73974" w14:textId="77777777" w:rsidR="00B1184D" w:rsidRDefault="00000000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1.5.1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Testing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219C2" id="_x0000_s1143" type="#_x0000_t202" style="position:absolute;margin-left:924.45pt;margin-top:53.2pt;width:62.2pt;height:31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" strokecolor="red" strokeweight=".52906mm">
                <v:textbox>
                  <w:txbxContent>
                    <w:p w14:paraId="03C73974" w14:textId="77777777" w:rsidR="00B1184D" w:rsidRDefault="00000000">
                      <w:pPr>
                        <w:jc w:val="center"/>
                      </w:pPr>
                      <w:r>
                        <w:rPr>
                          <w:sz w:val="16"/>
                          <w:szCs w:val="16"/>
                        </w:rPr>
                        <w:t xml:space="preserve">1.5.1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Testing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B1184D">
      <w:footerReference w:type="default" r:id="rId11"/>
      <w:pgSz w:w="31185" w:h="5670" w:orient="landscape"/>
      <w:pgMar w:top="1418" w:right="1418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3B6ED" w14:textId="77777777" w:rsidR="00B23C88" w:rsidRDefault="00B23C88">
      <w:pPr>
        <w:spacing w:after="0" w:line="240" w:lineRule="auto"/>
      </w:pPr>
      <w:r>
        <w:separator/>
      </w:r>
    </w:p>
  </w:endnote>
  <w:endnote w:type="continuationSeparator" w:id="0">
    <w:p w14:paraId="45CD94F3" w14:textId="77777777" w:rsidR="00B23C88" w:rsidRDefault="00B23C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E33B9" w14:textId="77777777" w:rsidR="008F39EE" w:rsidRDefault="00000000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5DA2EE70" w14:textId="77777777" w:rsidR="008F39EE" w:rsidRDefault="0000000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E1FEE" w14:textId="77777777" w:rsidR="008F39EE" w:rsidRDefault="00000000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F1BC7D4" w14:textId="77777777" w:rsidR="008F39EE" w:rsidRDefault="00000000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7C690" w14:textId="77777777" w:rsidR="008F39EE" w:rsidRDefault="00000000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1CF97987" w14:textId="77777777" w:rsidR="008F39EE" w:rsidRDefault="00000000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4B782" w14:textId="77777777" w:rsidR="008F39EE" w:rsidRDefault="00000000">
    <w:pPr>
      <w:pStyle w:val="Fuzeile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7A50B9BC" w14:textId="77777777" w:rsidR="008F39EE" w:rsidRDefault="0000000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1E087" w14:textId="77777777" w:rsidR="00B23C88" w:rsidRDefault="00B23C8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33EFF6E5" w14:textId="77777777" w:rsidR="00B23C88" w:rsidRDefault="00B23C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1184D"/>
    <w:rsid w:val="002E5828"/>
    <w:rsid w:val="00466B17"/>
    <w:rsid w:val="00512E41"/>
    <w:rsid w:val="0056350D"/>
    <w:rsid w:val="009B3166"/>
    <w:rsid w:val="00B1184D"/>
    <w:rsid w:val="00B23C88"/>
    <w:rsid w:val="00FB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28C7F"/>
  <w15:docId w15:val="{9FA0D41B-8A9C-4E65-9054-AE429A47C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sz w:val="21"/>
        <w:szCs w:val="21"/>
        <w:lang w:val="de-DE" w:eastAsia="en-US" w:bidi="ar-SA"/>
      </w:rPr>
    </w:rPrDefault>
    <w:pPrDefault>
      <w:pPr>
        <w:autoSpaceDN w:val="0"/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F5496"/>
      <w:sz w:val="40"/>
      <w:szCs w:val="40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berschrift7">
    <w:name w:val="heading 7"/>
    <w:basedOn w:val="Standard"/>
    <w:next w:val="Standard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berschrift8">
    <w:name w:val="heading 8"/>
    <w:basedOn w:val="Standard"/>
    <w:next w:val="Standard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berschrift9">
    <w:name w:val="heading 9"/>
    <w:basedOn w:val="Standard"/>
    <w:next w:val="Standar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berschrift2Zchn">
    <w:name w:val="Überschrift 2 Zchn"/>
    <w:basedOn w:val="Absatz-Standardschriftart"/>
    <w:rPr>
      <w:rFonts w:ascii="Calibri Light" w:eastAsia="Times New Roman" w:hAnsi="Calibri Light" w:cs="Times New Roman"/>
      <w:sz w:val="32"/>
      <w:szCs w:val="32"/>
    </w:rPr>
  </w:style>
  <w:style w:type="character" w:customStyle="1" w:styleId="berschrift3Zchn">
    <w:name w:val="Überschrift 3 Zchn"/>
    <w:basedOn w:val="Absatz-Standardschriftart"/>
    <w:rPr>
      <w:rFonts w:ascii="Calibri Light" w:eastAsia="Times New Roman" w:hAnsi="Calibri Light" w:cs="Times New Roman"/>
      <w:sz w:val="32"/>
      <w:szCs w:val="32"/>
    </w:rPr>
  </w:style>
  <w:style w:type="character" w:customStyle="1" w:styleId="berschrift4Zchn">
    <w:name w:val="Überschrift 4 Zchn"/>
    <w:basedOn w:val="Absatz-Standardschriftart"/>
    <w:rPr>
      <w:rFonts w:ascii="Calibri Light" w:eastAsia="Times New Roman" w:hAnsi="Calibri Light" w:cs="Times New Roman"/>
      <w:i/>
      <w:iCs/>
      <w:sz w:val="30"/>
      <w:szCs w:val="30"/>
    </w:rPr>
  </w:style>
  <w:style w:type="character" w:customStyle="1" w:styleId="berschrift5Zchn">
    <w:name w:val="Überschrift 5 Zchn"/>
    <w:basedOn w:val="Absatz-Standardschriftart"/>
    <w:rPr>
      <w:rFonts w:ascii="Calibri Light" w:eastAsia="Times New Roman" w:hAnsi="Calibri Light" w:cs="Times New Roman"/>
      <w:sz w:val="28"/>
      <w:szCs w:val="28"/>
    </w:rPr>
  </w:style>
  <w:style w:type="character" w:customStyle="1" w:styleId="berschrift6Zchn">
    <w:name w:val="Überschrift 6 Zchn"/>
    <w:basedOn w:val="Absatz-Standardschriftart"/>
    <w:rPr>
      <w:rFonts w:ascii="Calibri Light" w:eastAsia="Times New Roman" w:hAnsi="Calibri Light" w:cs="Times New Roman"/>
      <w:i/>
      <w:iCs/>
      <w:sz w:val="26"/>
      <w:szCs w:val="26"/>
    </w:rPr>
  </w:style>
  <w:style w:type="character" w:customStyle="1" w:styleId="berschrift7Zchn">
    <w:name w:val="Überschrift 7 Zchn"/>
    <w:basedOn w:val="Absatz-Standardschriftart"/>
    <w:rPr>
      <w:rFonts w:ascii="Calibri Light" w:eastAsia="Times New Roman" w:hAnsi="Calibri Light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Calibri Light" w:eastAsia="Times New Roman" w:hAnsi="Calibri Light" w:cs="Times New Roman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rPr>
      <w:b/>
      <w:bCs/>
      <w:i/>
      <w:iCs/>
    </w:rPr>
  </w:style>
  <w:style w:type="paragraph" w:styleId="Beschriftung">
    <w:name w:val="caption"/>
    <w:basedOn w:val="Standard"/>
    <w:next w:val="Standard"/>
    <w:pPr>
      <w:spacing w:line="240" w:lineRule="auto"/>
    </w:pPr>
    <w:rPr>
      <w:b/>
      <w:bCs/>
      <w:color w:val="404040"/>
      <w:sz w:val="16"/>
      <w:szCs w:val="16"/>
    </w:rPr>
  </w:style>
  <w:style w:type="paragraph" w:styleId="Titel">
    <w:name w:val="Title"/>
    <w:basedOn w:val="Standard"/>
    <w:next w:val="Standard"/>
    <w:uiPriority w:val="10"/>
    <w:qFormat/>
    <w:pPr>
      <w:pBdr>
        <w:top w:val="single" w:sz="6" w:space="8" w:color="A5A5A5"/>
        <w:bottom w:val="single" w:sz="6" w:space="8" w:color="A5A5A5"/>
      </w:pBdr>
      <w:spacing w:after="400" w:line="240" w:lineRule="auto"/>
      <w:contextualSpacing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itelZchn">
    <w:name w:val="Titel Zchn"/>
    <w:basedOn w:val="Absatz-Standardschriftart"/>
    <w:rPr>
      <w:rFonts w:ascii="Calibri Light" w:eastAsia="Times New Roman" w:hAnsi="Calibri Light" w:cs="Times New Roman"/>
      <w:caps/>
      <w:color w:val="44546A"/>
      <w:spacing w:val="30"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UntertitelZchn">
    <w:name w:val="Untertitel Zchn"/>
    <w:basedOn w:val="Absatz-Standardschriftart"/>
    <w:rPr>
      <w:color w:val="44546A"/>
      <w:sz w:val="28"/>
      <w:szCs w:val="28"/>
    </w:rPr>
  </w:style>
  <w:style w:type="character" w:styleId="Fett">
    <w:name w:val="Strong"/>
    <w:basedOn w:val="Absatz-Standardschriftart"/>
    <w:rPr>
      <w:b/>
      <w:bCs/>
    </w:rPr>
  </w:style>
  <w:style w:type="character" w:styleId="Hervorhebung">
    <w:name w:val="Emphasis"/>
    <w:basedOn w:val="Absatz-Standardschriftart"/>
    <w:rPr>
      <w:i/>
      <w:iCs/>
      <w:color w:val="000000"/>
    </w:rPr>
  </w:style>
  <w:style w:type="paragraph" w:styleId="KeinLeerraum">
    <w:name w:val="No Spacing"/>
    <w:pPr>
      <w:suppressAutoHyphens/>
      <w:spacing w:after="0" w:line="240" w:lineRule="auto"/>
    </w:pPr>
  </w:style>
  <w:style w:type="paragraph" w:styleId="Zitat">
    <w:name w:val="Quote"/>
    <w:basedOn w:val="Standard"/>
    <w:next w:val="Standard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ZitatZchn">
    <w:name w:val="Zitat Zchn"/>
    <w:basedOn w:val="Absatz-Standardschriftart"/>
    <w:rPr>
      <w:i/>
      <w:iCs/>
      <w:color w:val="7B7B7B"/>
      <w:sz w:val="24"/>
      <w:szCs w:val="24"/>
    </w:rPr>
  </w:style>
  <w:style w:type="paragraph" w:styleId="IntensivesZitat">
    <w:name w:val="Intense Quote"/>
    <w:basedOn w:val="Standard"/>
    <w:next w:val="Standard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F5496"/>
      <w:sz w:val="28"/>
      <w:szCs w:val="28"/>
    </w:rPr>
  </w:style>
  <w:style w:type="character" w:customStyle="1" w:styleId="IntensivesZitatZchn">
    <w:name w:val="Intensives Zitat Zchn"/>
    <w:basedOn w:val="Absatz-Standardschriftart"/>
    <w:rPr>
      <w:rFonts w:ascii="Calibri Light" w:eastAsia="Times New Roman" w:hAnsi="Calibri Light" w:cs="Times New Roman"/>
      <w:caps/>
      <w:color w:val="2F5496"/>
      <w:sz w:val="28"/>
      <w:szCs w:val="28"/>
    </w:rPr>
  </w:style>
  <w:style w:type="character" w:styleId="SchwacheHervorhebung">
    <w:name w:val="Subtle Emphasis"/>
    <w:basedOn w:val="Absatz-Standardschriftart"/>
    <w:rPr>
      <w:i/>
      <w:iCs/>
      <w:color w:val="595959"/>
    </w:rPr>
  </w:style>
  <w:style w:type="character" w:styleId="IntensiveHervorhebung">
    <w:name w:val="Intense Emphasis"/>
    <w:basedOn w:val="Absatz-Standardschriftart"/>
    <w:rPr>
      <w:b/>
      <w:bCs/>
      <w:i/>
      <w:iCs/>
      <w:color w:val="auto"/>
    </w:rPr>
  </w:style>
  <w:style w:type="character" w:styleId="SchwacherVerweis">
    <w:name w:val="Subtle Reference"/>
    <w:basedOn w:val="Absatz-Standardschriftart"/>
    <w:rPr>
      <w:caps w:val="0"/>
      <w:smallCaps/>
      <w:color w:val="404040"/>
      <w:spacing w:val="0"/>
      <w:u w:val="single" w:color="7F7F7F"/>
    </w:rPr>
  </w:style>
  <w:style w:type="character" w:styleId="IntensiverVerweis">
    <w:name w:val="Intense Reference"/>
    <w:basedOn w:val="Absatz-Standardschriftart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</w:style>
  <w:style w:type="paragraph" w:styleId="Listenabsatz">
    <w:name w:val="List Paragraph"/>
    <w:basedOn w:val="Standard"/>
    <w:pPr>
      <w:widowControl w:val="0"/>
      <w:overflowPunct w:val="0"/>
      <w:autoSpaceDE w:val="0"/>
      <w:spacing w:after="0" w:line="240" w:lineRule="auto"/>
      <w:ind w:left="720"/>
      <w:textAlignment w:val="baseline"/>
    </w:pPr>
    <w:rPr>
      <w:kern w:val="3"/>
      <w:sz w:val="22"/>
      <w:szCs w:val="22"/>
      <w:lang w:eastAsia="de-DE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131</Words>
  <Characters>826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Rödler</dc:creator>
  <dc:description/>
  <cp:lastModifiedBy>Dominik Rödler</cp:lastModifiedBy>
  <cp:revision>6</cp:revision>
  <cp:lastPrinted>2023-05-12T10:23:00Z</cp:lastPrinted>
  <dcterms:created xsi:type="dcterms:W3CDTF">2023-05-11T20:46:00Z</dcterms:created>
  <dcterms:modified xsi:type="dcterms:W3CDTF">2023-05-12T10:26:00Z</dcterms:modified>
</cp:coreProperties>
</file>